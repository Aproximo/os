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AE" w:rsidRPr="00430509" w:rsidRDefault="00430509" w:rsidP="006C07A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Акт</w:t>
      </w:r>
      <w:r w:rsidR="00FC4CAE" w:rsidRPr="00FC4CAE">
        <w:rPr>
          <w:rFonts w:ascii="Verdana" w:hAnsi="Verdana"/>
          <w:b/>
        </w:rPr>
        <w:t xml:space="preserve"> відбору </w:t>
      </w:r>
      <w:r>
        <w:rPr>
          <w:rFonts w:ascii="Verdana" w:hAnsi="Verdana"/>
          <w:b/>
        </w:rPr>
        <w:t xml:space="preserve">/ </w:t>
      </w:r>
      <w:r w:rsidR="00FC4CAE">
        <w:rPr>
          <w:rFonts w:ascii="Verdana" w:hAnsi="Verdana"/>
          <w:b/>
          <w:lang w:val="en-US"/>
        </w:rPr>
        <w:t>Sampling sheet</w:t>
      </w:r>
    </w:p>
    <w:p w:rsidR="00FC4CAE" w:rsidRPr="00FC4CAE" w:rsidRDefault="00FC4CAE" w:rsidP="00FC4CAE">
      <w:pPr>
        <w:rPr>
          <w:rFonts w:ascii="Verdana" w:hAnsi="Verdana"/>
          <w:sz w:val="10"/>
          <w:lang w:val="en-US"/>
        </w:rPr>
      </w:pPr>
    </w:p>
    <w:tbl>
      <w:tblPr>
        <w:tblW w:w="1088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37"/>
        <w:gridCol w:w="1506"/>
        <w:gridCol w:w="576"/>
        <w:gridCol w:w="416"/>
        <w:gridCol w:w="779"/>
        <w:gridCol w:w="807"/>
        <w:gridCol w:w="824"/>
        <w:gridCol w:w="142"/>
        <w:gridCol w:w="2375"/>
      </w:tblGrid>
      <w:tr w:rsidR="0009102C" w:rsidRPr="00E518EB" w:rsidTr="0009102C">
        <w:trPr>
          <w:trHeight w:val="450"/>
        </w:trPr>
        <w:tc>
          <w:tcPr>
            <w:tcW w:w="3456" w:type="dxa"/>
            <w:gridSpan w:val="2"/>
            <w:vMerge w:val="restart"/>
            <w:shd w:val="clear" w:color="auto" w:fill="F2F2F2"/>
            <w:vAlign w:val="center"/>
          </w:tcPr>
          <w:p w:rsidR="0009102C" w:rsidRPr="0009102C" w:rsidRDefault="0009102C" w:rsidP="00E46AF3">
            <w:pPr>
              <w:rPr>
                <w:rFonts w:ascii="Verdana" w:hAnsi="Verdana"/>
                <w:b/>
                <w:i/>
                <w:sz w:val="16"/>
                <w:szCs w:val="18"/>
              </w:rPr>
            </w:pPr>
            <w:r w:rsidRPr="0009102C">
              <w:rPr>
                <w:rFonts w:ascii="Verdana" w:hAnsi="Verdana"/>
                <w:b/>
                <w:sz w:val="18"/>
                <w:szCs w:val="18"/>
              </w:rPr>
              <w:t xml:space="preserve">Дата відбору </w:t>
            </w:r>
            <w:r w:rsidRPr="0009102C">
              <w:rPr>
                <w:rFonts w:ascii="Verdana" w:hAnsi="Verdana"/>
                <w:b/>
                <w:i/>
                <w:sz w:val="16"/>
                <w:szCs w:val="18"/>
              </w:rPr>
              <w:t>(ДД.ММ.РР.)</w:t>
            </w:r>
          </w:p>
          <w:p w:rsidR="0009102C" w:rsidRPr="00E46AF3" w:rsidRDefault="0009102C" w:rsidP="00E46AF3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09102C">
              <w:rPr>
                <w:rFonts w:ascii="Verdana" w:hAnsi="Verdana"/>
                <w:sz w:val="16"/>
                <w:szCs w:val="18"/>
                <w:lang w:val="en-US"/>
              </w:rPr>
              <w:t>Date of sampling</w:t>
            </w:r>
            <w:r w:rsidRPr="0009102C">
              <w:rPr>
                <w:rFonts w:ascii="Verdana" w:hAnsi="Verdana"/>
                <w:i/>
                <w:sz w:val="16"/>
                <w:szCs w:val="18"/>
                <w:lang w:val="en-US"/>
              </w:rPr>
              <w:t xml:space="preserve"> </w:t>
            </w:r>
            <w:r w:rsidRPr="0009102C">
              <w:rPr>
                <w:rFonts w:ascii="Verdana" w:hAnsi="Verdana"/>
                <w:i/>
                <w:sz w:val="14"/>
                <w:szCs w:val="18"/>
                <w:lang w:val="en-US"/>
              </w:rPr>
              <w:t>(DD.MM.YY)</w:t>
            </w:r>
          </w:p>
        </w:tc>
        <w:sdt>
          <w:sdtPr>
            <w:rPr>
              <w:rStyle w:val="1"/>
            </w:rPr>
            <w:id w:val="-2081357051"/>
            <w:placeholder>
              <w:docPart w:val="0EBE60EB55B348658D7C1F97B4EF97B8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082" w:type="dxa"/>
                <w:gridSpan w:val="2"/>
                <w:vMerge w:val="restart"/>
                <w:shd w:val="clear" w:color="auto" w:fill="FFFFFF"/>
                <w:vAlign w:val="center"/>
              </w:tcPr>
              <w:p w:rsidR="0009102C" w:rsidRDefault="00FD1FA6" w:rsidP="00677C54">
                <w:pPr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  <w:tc>
          <w:tcPr>
            <w:tcW w:w="2968" w:type="dxa"/>
            <w:gridSpan w:val="5"/>
            <w:shd w:val="clear" w:color="auto" w:fill="F2F2F2"/>
            <w:vAlign w:val="center"/>
          </w:tcPr>
          <w:p w:rsidR="0009102C" w:rsidRPr="0009102C" w:rsidRDefault="0009102C" w:rsidP="00555552">
            <w:pPr>
              <w:rPr>
                <w:rFonts w:ascii="Verdana" w:hAnsi="Verdana"/>
                <w:b/>
                <w:sz w:val="16"/>
                <w:szCs w:val="18"/>
              </w:rPr>
            </w:pPr>
            <w:r w:rsidRPr="0009102C">
              <w:rPr>
                <w:rFonts w:ascii="Verdana" w:hAnsi="Verdana"/>
                <w:b/>
                <w:sz w:val="16"/>
                <w:szCs w:val="18"/>
              </w:rPr>
              <w:t xml:space="preserve">Назва </w:t>
            </w:r>
            <w:r w:rsidRPr="0009102C">
              <w:rPr>
                <w:rFonts w:ascii="Verdana" w:hAnsi="Verdana"/>
                <w:b/>
                <w:sz w:val="16"/>
                <w:szCs w:val="18"/>
                <w:lang w:val="en-US"/>
              </w:rPr>
              <w:t>O</w:t>
            </w:r>
            <w:r w:rsidRPr="0009102C">
              <w:rPr>
                <w:rFonts w:ascii="Verdana" w:hAnsi="Verdana"/>
                <w:b/>
                <w:sz w:val="16"/>
                <w:szCs w:val="18"/>
              </w:rPr>
              <w:t xml:space="preserve">ператора ОС </w:t>
            </w:r>
          </w:p>
          <w:p w:rsidR="0009102C" w:rsidRPr="0009102C" w:rsidRDefault="0009102C" w:rsidP="00C617CF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 w:rsidRPr="0009102C">
              <w:rPr>
                <w:rFonts w:ascii="Verdana" w:hAnsi="Verdana"/>
                <w:sz w:val="16"/>
                <w:szCs w:val="18"/>
                <w:lang w:val="en-US"/>
              </w:rPr>
              <w:t>OS Operator name</w:t>
            </w:r>
          </w:p>
        </w:tc>
        <w:sdt>
          <w:sdtPr>
            <w:rPr>
              <w:b/>
              <w:sz w:val="20"/>
              <w:szCs w:val="20"/>
            </w:rPr>
            <w:id w:val="-1014299075"/>
            <w:placeholder>
              <w:docPart w:val="3B2B0B8A521B4492A5363552D4D6346C"/>
            </w:placeholder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403261752"/>
                <w:placeholder>
                  <w:docPart w:val="741F9B9136F94305A87E2BAC8641BD39"/>
                </w:placeholder>
              </w:sdtPr>
              <w:sdtEndPr/>
              <w:sdtContent>
                <w:tc>
                  <w:tcPr>
                    <w:tcW w:w="2375" w:type="dxa"/>
                    <w:shd w:val="clear" w:color="auto" w:fill="auto"/>
                    <w:vAlign w:val="center"/>
                  </w:tcPr>
                  <w:p w:rsidR="0009102C" w:rsidRDefault="007F2955" w:rsidP="00227656">
                    <w:pPr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b/>
                        <w:bCs/>
                      </w:rPr>
                      <w:t>{</w:t>
                    </w:r>
                    <w:proofErr w:type="spellStart"/>
                    <w:r w:rsidRPr="007F2955">
                      <w:rPr>
                        <w:rFonts w:cs="Calibri"/>
                        <w:b/>
                        <w:bCs/>
                      </w:rPr>
                      <w:t>Operator_Name</w:t>
                    </w:r>
                    <w:proofErr w:type="spellEnd"/>
                    <w:r w:rsidR="00FE3FC3" w:rsidRPr="00CE0864">
                      <w:rPr>
                        <w:rFonts w:cs="Calibri"/>
                        <w:b/>
                        <w:bCs/>
                      </w:rPr>
                      <w:t>}</w:t>
                    </w:r>
                  </w:p>
                </w:tc>
              </w:sdtContent>
            </w:sdt>
          </w:sdtContent>
        </w:sdt>
      </w:tr>
      <w:tr w:rsidR="0009102C" w:rsidRPr="00E518EB" w:rsidTr="0045066B">
        <w:trPr>
          <w:trHeight w:val="361"/>
        </w:trPr>
        <w:tc>
          <w:tcPr>
            <w:tcW w:w="3456" w:type="dxa"/>
            <w:gridSpan w:val="2"/>
            <w:vMerge/>
            <w:shd w:val="clear" w:color="auto" w:fill="F2F2F2"/>
            <w:vAlign w:val="center"/>
          </w:tcPr>
          <w:p w:rsidR="0009102C" w:rsidRDefault="0009102C" w:rsidP="00E46AF3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082" w:type="dxa"/>
            <w:gridSpan w:val="2"/>
            <w:vMerge/>
            <w:shd w:val="clear" w:color="auto" w:fill="FFFFFF"/>
            <w:vAlign w:val="center"/>
          </w:tcPr>
          <w:p w:rsidR="0009102C" w:rsidRDefault="0009102C" w:rsidP="00C5660A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968" w:type="dxa"/>
            <w:gridSpan w:val="5"/>
            <w:shd w:val="clear" w:color="auto" w:fill="F2F2F2"/>
            <w:vAlign w:val="center"/>
          </w:tcPr>
          <w:p w:rsidR="0009102C" w:rsidRPr="0009102C" w:rsidRDefault="0009102C" w:rsidP="0009102C">
            <w:pPr>
              <w:rPr>
                <w:rFonts w:ascii="Verdana" w:hAnsi="Verdana"/>
                <w:b/>
                <w:sz w:val="16"/>
                <w:szCs w:val="18"/>
              </w:rPr>
            </w:pPr>
            <w:r w:rsidRPr="0009102C">
              <w:rPr>
                <w:rFonts w:ascii="Verdana" w:hAnsi="Verdana"/>
                <w:b/>
                <w:sz w:val="16"/>
                <w:szCs w:val="18"/>
              </w:rPr>
              <w:t xml:space="preserve">Назва </w:t>
            </w:r>
            <w:r w:rsidRPr="0009102C">
              <w:rPr>
                <w:rFonts w:ascii="Verdana" w:hAnsi="Verdana"/>
                <w:b/>
                <w:sz w:val="16"/>
                <w:szCs w:val="18"/>
                <w:lang w:val="ru-RU"/>
              </w:rPr>
              <w:t>компан</w:t>
            </w:r>
            <w:r w:rsidRPr="0009102C">
              <w:rPr>
                <w:rFonts w:ascii="Verdana" w:hAnsi="Verdana"/>
                <w:b/>
                <w:sz w:val="16"/>
                <w:szCs w:val="18"/>
              </w:rPr>
              <w:t xml:space="preserve">ії-замовника </w:t>
            </w:r>
          </w:p>
          <w:p w:rsidR="0009102C" w:rsidRPr="0009102C" w:rsidRDefault="0009102C" w:rsidP="0009102C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 w:rsidRPr="0009102C">
              <w:rPr>
                <w:rFonts w:ascii="Verdana" w:hAnsi="Verdana"/>
                <w:sz w:val="16"/>
                <w:szCs w:val="18"/>
                <w:lang w:val="en-US"/>
              </w:rPr>
              <w:t>Mandator company</w:t>
            </w:r>
          </w:p>
        </w:tc>
        <w:sdt>
          <w:sdtPr>
            <w:rPr>
              <w:rStyle w:val="1"/>
            </w:rPr>
            <w:id w:val="-1041208759"/>
            <w:placeholder>
              <w:docPart w:val="6B09C4D21F0B457B82D3946ECE5A5676"/>
            </w:placeholder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375" w:type="dxa"/>
                <w:shd w:val="clear" w:color="auto" w:fill="auto"/>
                <w:vAlign w:val="center"/>
              </w:tcPr>
              <w:p w:rsidR="0009102C" w:rsidRDefault="007F2955" w:rsidP="00227656">
                <w:pPr>
                  <w:rPr>
                    <w:rFonts w:ascii="Verdana" w:hAnsi="Verdana"/>
                    <w:b/>
                    <w:sz w:val="18"/>
                    <w:szCs w:val="18"/>
                  </w:rPr>
                </w:pPr>
                <w:r>
                  <w:rPr>
                    <w:rFonts w:cs="Calibri"/>
                    <w:b/>
                    <w:bCs/>
                  </w:rPr>
                  <w:t>{</w:t>
                </w:r>
                <w:proofErr w:type="spellStart"/>
                <w:r w:rsidRPr="007F2955">
                  <w:rPr>
                    <w:rFonts w:cs="Calibri"/>
                    <w:b/>
                    <w:bCs/>
                  </w:rPr>
                  <w:t>Mandator_Name</w:t>
                </w:r>
                <w:proofErr w:type="spellEnd"/>
                <w:r w:rsidR="00FE3FC3" w:rsidRPr="00CE0864">
                  <w:rPr>
                    <w:rFonts w:cs="Calibri"/>
                    <w:b/>
                    <w:bCs/>
                  </w:rPr>
                  <w:t>}</w:t>
                </w:r>
              </w:p>
            </w:tc>
          </w:sdtContent>
        </w:sdt>
      </w:tr>
      <w:tr w:rsidR="00C5660A" w:rsidRPr="00E518EB" w:rsidTr="0045066B">
        <w:trPr>
          <w:trHeight w:val="379"/>
        </w:trPr>
        <w:tc>
          <w:tcPr>
            <w:tcW w:w="3456" w:type="dxa"/>
            <w:gridSpan w:val="2"/>
            <w:vMerge w:val="restart"/>
            <w:shd w:val="clear" w:color="auto" w:fill="auto"/>
            <w:vAlign w:val="center"/>
          </w:tcPr>
          <w:p w:rsidR="00C5660A" w:rsidRPr="00677C54" w:rsidRDefault="004F3EDC" w:rsidP="00677C54">
            <w:sdt>
              <w:sdtPr>
                <w:id w:val="1979799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161A4F">
              <w:rPr>
                <w:rFonts w:ascii="Verdana" w:hAnsi="Verdana"/>
                <w:sz w:val="16"/>
              </w:rPr>
              <w:t xml:space="preserve"> </w:t>
            </w:r>
            <w:r w:rsidR="00C5660A" w:rsidRPr="00161A4F">
              <w:rPr>
                <w:rFonts w:ascii="Verdana" w:hAnsi="Verdana"/>
                <w:b/>
                <w:sz w:val="16"/>
              </w:rPr>
              <w:t>відбір під час інспекції</w:t>
            </w:r>
            <w:r w:rsidR="00C5660A" w:rsidRPr="00677C54">
              <w:rPr>
                <w:rFonts w:ascii="Verdana" w:hAnsi="Verdana"/>
                <w:b/>
                <w:sz w:val="16"/>
              </w:rPr>
              <w:t xml:space="preserve"> 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/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sampling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during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inspection</w:t>
            </w:r>
          </w:p>
          <w:p w:rsidR="00C5660A" w:rsidRPr="00677C54" w:rsidRDefault="004F3EDC" w:rsidP="00677C54">
            <w:sdt>
              <w:sdtPr>
                <w:id w:val="22064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161A4F">
              <w:rPr>
                <w:rFonts w:ascii="Verdana" w:hAnsi="Verdana"/>
                <w:b/>
                <w:sz w:val="16"/>
              </w:rPr>
              <w:t xml:space="preserve"> відбір під час окремого візиту</w:t>
            </w:r>
            <w:r w:rsidR="00C5660A" w:rsidRPr="00677C54">
              <w:rPr>
                <w:rFonts w:ascii="Verdana" w:hAnsi="Verdana"/>
                <w:b/>
                <w:sz w:val="16"/>
              </w:rPr>
              <w:t xml:space="preserve"> 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/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sampling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during</w:t>
            </w:r>
            <w:r w:rsidR="00C5660A"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="00C5660A" w:rsidRPr="00161A4F">
              <w:rPr>
                <w:rFonts w:ascii="Verdana" w:hAnsi="Verdana"/>
                <w:sz w:val="16"/>
                <w:szCs w:val="18"/>
                <w:lang w:val="en-US"/>
              </w:rPr>
              <w:t>visit</w:t>
            </w:r>
          </w:p>
        </w:tc>
        <w:tc>
          <w:tcPr>
            <w:tcW w:w="5050" w:type="dxa"/>
            <w:gridSpan w:val="7"/>
            <w:vMerge w:val="restart"/>
            <w:shd w:val="clear" w:color="auto" w:fill="F2F2F2"/>
            <w:vAlign w:val="center"/>
          </w:tcPr>
          <w:p w:rsidR="00C5660A" w:rsidRPr="007F2955" w:rsidRDefault="00C5660A" w:rsidP="00512B8F">
            <w:pPr>
              <w:rPr>
                <w:rFonts w:ascii="Verdana" w:hAnsi="Verdana"/>
                <w:sz w:val="16"/>
              </w:rPr>
            </w:pPr>
            <w:r w:rsidRPr="00677C54">
              <w:rPr>
                <w:rFonts w:ascii="Verdana" w:hAnsi="Verdana"/>
                <w:b/>
                <w:sz w:val="16"/>
                <w:szCs w:val="18"/>
              </w:rPr>
              <w:t>Якщо в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ідбір зразку проводиться в рамках окремого спеціального візиту на підприємство, то вказати час початку та завершення робіт   </w:t>
            </w:r>
            <w:r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/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Please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,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indicate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time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frames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for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sampling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if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it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was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during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separate</w:t>
            </w:r>
            <w:r w:rsidRPr="007F2955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visit</w:t>
            </w:r>
          </w:p>
        </w:tc>
        <w:tc>
          <w:tcPr>
            <w:tcW w:w="2375" w:type="dxa"/>
            <w:vAlign w:val="center"/>
          </w:tcPr>
          <w:p w:rsidR="00C5660A" w:rsidRPr="00161A4F" w:rsidRDefault="00C5660A" w:rsidP="003A4E70">
            <w:pPr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Час </w:t>
            </w:r>
            <w:r w:rsidR="00C617CF" w:rsidRPr="00161A4F">
              <w:rPr>
                <w:rFonts w:ascii="Verdana" w:hAnsi="Verdana"/>
                <w:b/>
                <w:sz w:val="16"/>
                <w:szCs w:val="18"/>
              </w:rPr>
              <w:t>початку робіт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>:</w:t>
            </w:r>
          </w:p>
          <w:p w:rsidR="00C5660A" w:rsidRPr="00161A4F" w:rsidRDefault="00C5660A">
            <w:pPr>
              <w:rPr>
                <w:rFonts w:ascii="Verdana" w:hAnsi="Verdana"/>
                <w:sz w:val="16"/>
                <w:szCs w:val="18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 xml:space="preserve">Tame </w:t>
            </w:r>
            <w:r w:rsidR="00C617CF" w:rsidRPr="00161A4F">
              <w:rPr>
                <w:rFonts w:ascii="Verdana" w:hAnsi="Verdana"/>
                <w:sz w:val="16"/>
                <w:szCs w:val="18"/>
                <w:lang w:val="en-US"/>
              </w:rPr>
              <w:t>of beginning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:</w:t>
            </w:r>
          </w:p>
          <w:p w:rsidR="00C5660A" w:rsidRPr="00161A4F" w:rsidRDefault="004F3EDC">
            <w:pPr>
              <w:rPr>
                <w:rFonts w:ascii="Verdana" w:hAnsi="Verdana"/>
                <w:sz w:val="16"/>
              </w:rPr>
            </w:pPr>
            <w:sdt>
              <w:sdtPr>
                <w:rPr>
                  <w:b/>
                  <w:sz w:val="20"/>
                  <w:szCs w:val="20"/>
                </w:rPr>
                <w:id w:val="1533687791"/>
                <w:placeholder>
                  <w:docPart w:val="ECD97C9681A34D56AF45995970D0743E"/>
                </w:placeholder>
              </w:sdtPr>
              <w:sdtEndPr/>
              <w:sdtContent>
                <w:sdt>
                  <w:sdtPr>
                    <w:rPr>
                      <w:rStyle w:val="1"/>
                    </w:rPr>
                    <w:id w:val="-1480760689"/>
                    <w:placeholder>
                      <w:docPart w:val="1907004B80F0455C9E5664C87F93B5F2"/>
                    </w:placeholder>
                    <w:showingPlcHdr/>
                  </w:sdtPr>
                  <w:sdtEndPr>
                    <w:rPr>
                      <w:rStyle w:val="a0"/>
                      <w:b/>
                      <w:color w:val="auto"/>
                      <w:sz w:val="20"/>
                      <w:szCs w:val="20"/>
                    </w:rPr>
                  </w:sdtEndPr>
                  <w:sdtContent>
                    <w:r w:rsidR="00677C54" w:rsidRPr="0062187A">
                      <w:rPr>
                        <w:rStyle w:val="1"/>
                        <w:color w:val="808080" w:themeColor="background1" w:themeShade="80"/>
                        <w:lang w:val="ru-RU"/>
                      </w:rPr>
                      <w:t>…</w:t>
                    </w:r>
                  </w:sdtContent>
                </w:sdt>
              </w:sdtContent>
            </w:sdt>
          </w:p>
        </w:tc>
      </w:tr>
      <w:tr w:rsidR="00C5660A" w:rsidRPr="00E518EB" w:rsidTr="00161A4F">
        <w:trPr>
          <w:trHeight w:val="459"/>
        </w:trPr>
        <w:tc>
          <w:tcPr>
            <w:tcW w:w="3456" w:type="dxa"/>
            <w:gridSpan w:val="2"/>
            <w:vMerge/>
            <w:shd w:val="clear" w:color="auto" w:fill="auto"/>
          </w:tcPr>
          <w:p w:rsidR="00C5660A" w:rsidRPr="00161A4F" w:rsidRDefault="00C5660A" w:rsidP="003A654A">
            <w:pPr>
              <w:rPr>
                <w:rFonts w:ascii="Verdana" w:hAnsi="Verdana"/>
                <w:b/>
                <w:sz w:val="16"/>
                <w:szCs w:val="18"/>
              </w:rPr>
            </w:pPr>
          </w:p>
        </w:tc>
        <w:tc>
          <w:tcPr>
            <w:tcW w:w="5050" w:type="dxa"/>
            <w:gridSpan w:val="7"/>
            <w:vMerge/>
            <w:shd w:val="clear" w:color="auto" w:fill="F2F2F2"/>
            <w:vAlign w:val="center"/>
          </w:tcPr>
          <w:p w:rsidR="00C5660A" w:rsidRPr="00161A4F" w:rsidRDefault="00C5660A">
            <w:pPr>
              <w:rPr>
                <w:rFonts w:ascii="Verdana" w:hAnsi="Verdana"/>
                <w:sz w:val="16"/>
                <w:lang w:val="ru-RU"/>
              </w:rPr>
            </w:pPr>
          </w:p>
        </w:tc>
        <w:tc>
          <w:tcPr>
            <w:tcW w:w="2375" w:type="dxa"/>
            <w:vAlign w:val="center"/>
          </w:tcPr>
          <w:p w:rsidR="00C5660A" w:rsidRPr="00161A4F" w:rsidRDefault="00C5660A" w:rsidP="003A4E70">
            <w:pPr>
              <w:rPr>
                <w:rFonts w:ascii="Verdana" w:hAnsi="Verdana"/>
                <w:b/>
                <w:sz w:val="16"/>
                <w:lang w:val="en-US"/>
              </w:rPr>
            </w:pPr>
            <w:r w:rsidRPr="00161A4F">
              <w:rPr>
                <w:rFonts w:ascii="Verdana" w:hAnsi="Verdana"/>
                <w:b/>
                <w:sz w:val="16"/>
              </w:rPr>
              <w:t>Час завершення робіт:</w:t>
            </w:r>
          </w:p>
          <w:p w:rsidR="00C5660A" w:rsidRPr="00161A4F" w:rsidRDefault="00C5660A">
            <w:pPr>
              <w:rPr>
                <w:rFonts w:ascii="Verdana" w:hAnsi="Verdana"/>
                <w:sz w:val="16"/>
              </w:rPr>
            </w:pPr>
            <w:r w:rsidRPr="00161A4F">
              <w:rPr>
                <w:rFonts w:ascii="Verdana" w:hAnsi="Verdana"/>
                <w:sz w:val="16"/>
                <w:lang w:val="en-US"/>
              </w:rPr>
              <w:t xml:space="preserve">Time of ending: </w:t>
            </w:r>
          </w:p>
          <w:p w:rsidR="00C5660A" w:rsidRPr="00161A4F" w:rsidRDefault="004F3EDC">
            <w:pPr>
              <w:rPr>
                <w:rFonts w:ascii="Verdana" w:hAnsi="Verdana"/>
                <w:sz w:val="16"/>
              </w:rPr>
            </w:pPr>
            <w:sdt>
              <w:sdtPr>
                <w:rPr>
                  <w:b/>
                  <w:sz w:val="20"/>
                  <w:szCs w:val="20"/>
                </w:rPr>
                <w:id w:val="-156386881"/>
                <w:placeholder>
                  <w:docPart w:val="008F4AA75D264E579C00313C74B61BE3"/>
                </w:placeholder>
              </w:sdtPr>
              <w:sdtEndPr/>
              <w:sdtContent>
                <w:sdt>
                  <w:sdtPr>
                    <w:rPr>
                      <w:rStyle w:val="1"/>
                    </w:rPr>
                    <w:id w:val="-310644390"/>
                    <w:placeholder>
                      <w:docPart w:val="D284B982660D428690CB4C623CECCE41"/>
                    </w:placeholder>
                    <w:showingPlcHdr/>
                  </w:sdtPr>
                  <w:sdtEndPr>
                    <w:rPr>
                      <w:rStyle w:val="a0"/>
                      <w:b/>
                      <w:color w:val="auto"/>
                      <w:sz w:val="20"/>
                      <w:szCs w:val="20"/>
                    </w:rPr>
                  </w:sdtEndPr>
                  <w:sdtContent>
                    <w:r w:rsidR="00677C54" w:rsidRPr="0062187A">
                      <w:rPr>
                        <w:rStyle w:val="1"/>
                        <w:color w:val="808080" w:themeColor="background1" w:themeShade="80"/>
                        <w:lang w:val="ru-RU"/>
                      </w:rPr>
                      <w:t>…</w:t>
                    </w:r>
                  </w:sdtContent>
                </w:sdt>
              </w:sdtContent>
            </w:sdt>
          </w:p>
        </w:tc>
      </w:tr>
      <w:tr w:rsidR="00C5660A" w:rsidRPr="00E518EB" w:rsidTr="00677C54">
        <w:trPr>
          <w:trHeight w:val="637"/>
        </w:trPr>
        <w:tc>
          <w:tcPr>
            <w:tcW w:w="5954" w:type="dxa"/>
            <w:gridSpan w:val="5"/>
            <w:shd w:val="clear" w:color="auto" w:fill="F2F2F2"/>
            <w:vAlign w:val="center"/>
          </w:tcPr>
          <w:p w:rsidR="00C5660A" w:rsidRPr="00161A4F" w:rsidRDefault="00C5660A" w:rsidP="00512B8F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>Повна адреса місця відбору</w:t>
            </w:r>
          </w:p>
          <w:p w:rsidR="00C5660A" w:rsidRPr="00161A4F" w:rsidRDefault="00C5660A" w:rsidP="00512B8F">
            <w:pPr>
              <w:rPr>
                <w:rFonts w:ascii="Verdana" w:hAnsi="Verdana"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Address of sampling</w:t>
            </w:r>
          </w:p>
        </w:tc>
        <w:sdt>
          <w:sdtPr>
            <w:rPr>
              <w:rStyle w:val="1"/>
            </w:rPr>
            <w:id w:val="-1164544953"/>
            <w:placeholder>
              <w:docPart w:val="490BE62F59DE4BC4AE96FECFF72CA3D2"/>
            </w:placeholder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vAlign w:val="center"/>
              </w:tcPr>
              <w:p w:rsidR="00C5660A" w:rsidRPr="00E518EB" w:rsidRDefault="00924860" w:rsidP="00C5660A">
                <w:pPr>
                  <w:rPr>
                    <w:rFonts w:ascii="Verdana" w:hAnsi="Verdana"/>
                    <w:sz w:val="20"/>
                    <w:lang w:val="en-US"/>
                  </w:rPr>
                </w:pPr>
                <w:r w:rsidRPr="00787B8A">
                  <w:rPr>
                    <w:rFonts w:cs="Calibri"/>
                    <w:b/>
                    <w:bCs/>
                  </w:rPr>
                  <w:t>{</w:t>
                </w:r>
                <w:r w:rsidR="00A8075D" w:rsidRPr="00787B8A">
                  <w:rPr>
                    <w:rFonts w:cs="Calibri"/>
                    <w:b/>
                    <w:bCs/>
                    <w:lang w:val="en-US"/>
                  </w:rPr>
                  <w:t>a</w:t>
                </w:r>
                <w:r w:rsidRPr="00787B8A">
                  <w:rPr>
                    <w:rFonts w:cs="Calibri"/>
                    <w:b/>
                    <w:bCs/>
                    <w:lang w:val="en-US"/>
                  </w:rPr>
                  <w:t>ddress</w:t>
                </w:r>
                <w:r w:rsidRPr="00787B8A">
                  <w:rPr>
                    <w:rFonts w:cs="Calibri"/>
                    <w:b/>
                    <w:bCs/>
                  </w:rPr>
                  <w:t>}</w:t>
                </w:r>
              </w:p>
            </w:tc>
          </w:sdtContent>
        </w:sdt>
      </w:tr>
      <w:tr w:rsidR="00C5660A" w:rsidRPr="00E518EB" w:rsidTr="00677C54">
        <w:trPr>
          <w:trHeight w:val="210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BE3680" w:rsidP="00DE6513">
            <w:pPr>
              <w:spacing w:before="40" w:after="40"/>
              <w:rPr>
                <w:rFonts w:ascii="Verdana" w:hAnsi="Verdana"/>
                <w:b/>
                <w:sz w:val="16"/>
                <w:lang w:val="en-US"/>
              </w:rPr>
            </w:pPr>
            <w:r w:rsidRPr="00161A4F">
              <w:rPr>
                <w:rFonts w:ascii="Verdana" w:hAnsi="Verdana"/>
                <w:b/>
                <w:sz w:val="16"/>
              </w:rPr>
              <w:t>Місце</w:t>
            </w:r>
            <w:r w:rsidR="00C5660A" w:rsidRPr="00161A4F">
              <w:rPr>
                <w:rFonts w:ascii="Verdana" w:hAnsi="Verdana"/>
                <w:b/>
                <w:sz w:val="16"/>
              </w:rPr>
              <w:t>, де проходить відбір</w:t>
            </w:r>
          </w:p>
          <w:p w:rsidR="00C5660A" w:rsidRPr="00161A4F" w:rsidRDefault="00BE3680" w:rsidP="00DE6513">
            <w:pPr>
              <w:spacing w:before="40" w:after="40"/>
              <w:rPr>
                <w:rFonts w:ascii="Verdana" w:hAnsi="Verdana"/>
                <w:sz w:val="16"/>
                <w:lang w:val="en-US"/>
              </w:rPr>
            </w:pPr>
            <w:r w:rsidRPr="00161A4F">
              <w:rPr>
                <w:rFonts w:ascii="Verdana" w:hAnsi="Verdana"/>
                <w:sz w:val="16"/>
                <w:lang w:val="en-US"/>
              </w:rPr>
              <w:t>Place</w:t>
            </w:r>
            <w:r w:rsidR="00C617CF" w:rsidRPr="00161A4F">
              <w:rPr>
                <w:rFonts w:ascii="Verdana" w:hAnsi="Verdana"/>
                <w:sz w:val="16"/>
                <w:lang w:val="en-US"/>
              </w:rPr>
              <w:t xml:space="preserve"> </w:t>
            </w:r>
            <w:r w:rsidR="00C5660A" w:rsidRPr="00161A4F">
              <w:rPr>
                <w:rFonts w:ascii="Verdana" w:hAnsi="Verdana"/>
                <w:sz w:val="16"/>
                <w:lang w:val="en-US"/>
              </w:rPr>
              <w:t xml:space="preserve">where sampling is </w:t>
            </w:r>
            <w:r w:rsidRPr="00161A4F">
              <w:rPr>
                <w:rFonts w:ascii="Verdana" w:hAnsi="Verdana"/>
                <w:sz w:val="16"/>
                <w:lang w:val="en-US"/>
              </w:rPr>
              <w:t>happening</w:t>
            </w:r>
          </w:p>
        </w:tc>
        <w:sdt>
          <w:sdtPr>
            <w:rPr>
              <w:rStyle w:val="1"/>
            </w:rPr>
            <w:id w:val="-1250341530"/>
            <w:placeholder>
              <w:docPart w:val="4F9E941EF8B041A386E06D4EC387F558"/>
            </w:placeholder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bookmarkStart w:id="0" w:name="_GoBack" w:displacedByCustomXml="prev"/>
            <w:tc>
              <w:tcPr>
                <w:tcW w:w="4927" w:type="dxa"/>
                <w:gridSpan w:val="5"/>
                <w:shd w:val="clear" w:color="auto" w:fill="auto"/>
                <w:vAlign w:val="center"/>
              </w:tcPr>
              <w:p w:rsidR="00C5660A" w:rsidRPr="00D11684" w:rsidRDefault="007F2955" w:rsidP="00C5660A">
                <w:pPr>
                  <w:tabs>
                    <w:tab w:val="left" w:pos="1890"/>
                  </w:tabs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787B8A">
                  <w:rPr>
                    <w:rStyle w:val="1"/>
                    <w:b/>
                    <w:color w:val="auto"/>
                    <w:lang w:val="en-US"/>
                  </w:rPr>
                  <w:t>{</w:t>
                </w:r>
                <w:proofErr w:type="spellStart"/>
                <w:r w:rsidR="000E434C" w:rsidRPr="00787B8A">
                  <w:rPr>
                    <w:rStyle w:val="1"/>
                    <w:b/>
                    <w:color w:val="auto"/>
                    <w:lang w:val="en-US"/>
                  </w:rPr>
                  <w:t>save_product_place</w:t>
                </w:r>
                <w:proofErr w:type="spellEnd"/>
                <w:r w:rsidRPr="00787B8A">
                  <w:rPr>
                    <w:rStyle w:val="1"/>
                    <w:b/>
                    <w:color w:val="auto"/>
                    <w:lang w:val="en-US"/>
                  </w:rPr>
                  <w:t>},</w:t>
                </w:r>
                <w:r w:rsidR="000E434C" w:rsidRPr="00787B8A">
                  <w:rPr>
                    <w:rStyle w:val="1"/>
                    <w:b/>
                    <w:color w:val="auto"/>
                    <w:lang w:val="en-US"/>
                  </w:rPr>
                  <w:t xml:space="preserve"> {</w:t>
                </w:r>
                <w:proofErr w:type="spellStart"/>
                <w:r w:rsidR="000E434C" w:rsidRPr="00787B8A">
                  <w:rPr>
                    <w:rStyle w:val="1"/>
                    <w:b/>
                    <w:color w:val="auto"/>
                    <w:lang w:val="en-US"/>
                  </w:rPr>
                  <w:t>save_product</w:t>
                </w:r>
                <w:proofErr w:type="spellEnd"/>
                <w:proofErr w:type="gramStart"/>
                <w:r w:rsidR="000E434C" w:rsidRPr="00787B8A">
                  <w:rPr>
                    <w:rStyle w:val="1"/>
                    <w:b/>
                    <w:color w:val="auto"/>
                    <w:lang w:val="en-US"/>
                  </w:rPr>
                  <w:t>},</w:t>
                </w:r>
                <w:r w:rsidR="0079532A" w:rsidRPr="00787B8A">
                  <w:rPr>
                    <w:rStyle w:val="1"/>
                    <w:b/>
                    <w:color w:val="auto"/>
                    <w:lang w:val="en-US"/>
                  </w:rPr>
                  <w:t xml:space="preserve"> </w:t>
                </w:r>
                <w:r w:rsidR="00B752A8" w:rsidRPr="00787B8A">
                  <w:rPr>
                    <w:rStyle w:val="1"/>
                    <w:b/>
                    <w:color w:val="auto"/>
                    <w:lang w:val="en-US"/>
                  </w:rPr>
                  <w:t xml:space="preserve"> №</w:t>
                </w:r>
                <w:proofErr w:type="gramEnd"/>
                <w:r w:rsidR="001B03A3" w:rsidRPr="00787B8A">
                  <w:rPr>
                    <w:rStyle w:val="1"/>
                    <w:b/>
                    <w:color w:val="auto"/>
                    <w:lang w:val="en-US"/>
                  </w:rPr>
                  <w:t>/</w:t>
                </w:r>
                <w:proofErr w:type="spellStart"/>
                <w:r w:rsidR="001B03A3" w:rsidRPr="00787B8A">
                  <w:rPr>
                    <w:rStyle w:val="1"/>
                    <w:b/>
                    <w:color w:val="auto"/>
                    <w:lang w:val="ru-RU"/>
                  </w:rPr>
                  <w:t>назва</w:t>
                </w:r>
                <w:proofErr w:type="spellEnd"/>
                <w:r w:rsidR="00B752A8" w:rsidRPr="00787B8A">
                  <w:rPr>
                    <w:rStyle w:val="1"/>
                    <w:b/>
                    <w:color w:val="auto"/>
                    <w:lang w:val="en-US"/>
                  </w:rPr>
                  <w:t xml:space="preserve"> -</w:t>
                </w:r>
                <w:r w:rsidRPr="00787B8A">
                  <w:rPr>
                    <w:rStyle w:val="1"/>
                    <w:b/>
                    <w:color w:val="auto"/>
                    <w:lang w:val="en-US"/>
                  </w:rPr>
                  <w:t xml:space="preserve"> {</w:t>
                </w:r>
                <w:proofErr w:type="spellStart"/>
                <w:r w:rsidR="000E434C" w:rsidRPr="00787B8A">
                  <w:rPr>
                    <w:rStyle w:val="1"/>
                    <w:b/>
                    <w:color w:val="auto"/>
                    <w:lang w:val="en-US"/>
                  </w:rPr>
                  <w:t>Name_number</w:t>
                </w:r>
                <w:proofErr w:type="spellEnd"/>
                <w:r w:rsidRPr="00787B8A">
                  <w:rPr>
                    <w:rStyle w:val="1"/>
                    <w:b/>
                    <w:color w:val="auto"/>
                    <w:lang w:val="en-US"/>
                  </w:rPr>
                  <w:t>}</w:t>
                </w:r>
              </w:p>
            </w:tc>
            <w:bookmarkEnd w:id="0" w:displacedByCustomXml="next"/>
          </w:sdtContent>
        </w:sdt>
      </w:tr>
      <w:tr w:rsidR="00C5660A" w:rsidRPr="00E518EB" w:rsidTr="00677C54">
        <w:trPr>
          <w:trHeight w:val="210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C5660A" w:rsidP="00734675">
            <w:pPr>
              <w:rPr>
                <w:rFonts w:ascii="Verdana" w:hAnsi="Verdana"/>
                <w:b/>
                <w:sz w:val="16"/>
              </w:rPr>
            </w:pPr>
            <w:r w:rsidRPr="00161A4F">
              <w:rPr>
                <w:rFonts w:ascii="Verdana" w:hAnsi="Verdana"/>
                <w:b/>
                <w:sz w:val="16"/>
              </w:rPr>
              <w:t xml:space="preserve">Походження зразку </w:t>
            </w:r>
          </w:p>
          <w:p w:rsidR="00C5660A" w:rsidRPr="00161A4F" w:rsidRDefault="00C5660A" w:rsidP="00734675">
            <w:pPr>
              <w:rPr>
                <w:rFonts w:ascii="Verdana" w:hAnsi="Verdana"/>
                <w:b/>
                <w:sz w:val="16"/>
              </w:rPr>
            </w:pPr>
            <w:r w:rsidRPr="00161A4F">
              <w:rPr>
                <w:rFonts w:ascii="Verdana" w:hAnsi="Verdana"/>
                <w:b/>
                <w:sz w:val="16"/>
              </w:rPr>
              <w:t>№ партії та № поля (полів) з яких сформована партія</w:t>
            </w:r>
          </w:p>
          <w:p w:rsidR="00C5660A" w:rsidRPr="00161A4F" w:rsidRDefault="00C5660A" w:rsidP="00E46AF3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sz w:val="16"/>
                <w:lang w:val="en-US"/>
              </w:rPr>
              <w:t>Origin of the product</w:t>
            </w:r>
            <w:r w:rsidRPr="00161A4F">
              <w:rPr>
                <w:rFonts w:ascii="Verdana" w:hAnsi="Verdana"/>
                <w:sz w:val="16"/>
              </w:rPr>
              <w:t xml:space="preserve"> </w:t>
            </w:r>
            <w:r w:rsidRPr="00161A4F">
              <w:rPr>
                <w:rFonts w:ascii="Verdana" w:hAnsi="Verdana"/>
                <w:sz w:val="16"/>
                <w:lang w:val="en-US"/>
              </w:rPr>
              <w:t>(№ lot or plot from which the lot is built)</w:t>
            </w:r>
          </w:p>
        </w:tc>
        <w:sdt>
          <w:sdtPr>
            <w:rPr>
              <w:rStyle w:val="1"/>
            </w:rPr>
            <w:id w:val="-1192456201"/>
            <w:placeholder>
              <w:docPart w:val="9D4810341C134B7AB83D45E773097BF5"/>
            </w:placeholder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shd w:val="clear" w:color="auto" w:fill="auto"/>
                <w:vAlign w:val="center"/>
              </w:tcPr>
              <w:p w:rsidR="00C5660A" w:rsidRPr="00A8075D" w:rsidRDefault="000E3695" w:rsidP="00C5660A">
                <w:pPr>
                  <w:tabs>
                    <w:tab w:val="left" w:pos="1890"/>
                  </w:tabs>
                  <w:rPr>
                    <w:rFonts w:ascii="Verdana" w:hAnsi="Verdana"/>
                    <w:b/>
                    <w:sz w:val="18"/>
                    <w:szCs w:val="18"/>
                  </w:rPr>
                </w:pPr>
                <w:r>
                  <w:rPr>
                    <w:rFonts w:cs="Calibri"/>
                    <w:b/>
                    <w:bCs/>
                  </w:rPr>
                  <w:t>{</w:t>
                </w:r>
                <w:proofErr w:type="spellStart"/>
                <w:r>
                  <w:rPr>
                    <w:rFonts w:cs="Calibri"/>
                    <w:b/>
                    <w:bCs/>
                  </w:rPr>
                  <w:t>lot_name</w:t>
                </w:r>
                <w:proofErr w:type="spellEnd"/>
                <w:r w:rsidRPr="00CE0864">
                  <w:rPr>
                    <w:rFonts w:cs="Calibri"/>
                    <w:b/>
                    <w:bCs/>
                  </w:rPr>
                  <w:t>}</w:t>
                </w:r>
              </w:p>
            </w:tc>
          </w:sdtContent>
        </w:sdt>
      </w:tr>
      <w:tr w:rsidR="00C5660A" w:rsidRPr="00E518EB" w:rsidTr="00DE6513">
        <w:trPr>
          <w:trHeight w:val="352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C5660A" w:rsidP="00232082">
            <w:pPr>
              <w:tabs>
                <w:tab w:val="left" w:pos="2625"/>
              </w:tabs>
              <w:jc w:val="both"/>
              <w:rPr>
                <w:rFonts w:ascii="Verdana" w:hAnsi="Verdana"/>
                <w:b/>
                <w:sz w:val="16"/>
              </w:rPr>
            </w:pPr>
            <w:r w:rsidRPr="00161A4F">
              <w:rPr>
                <w:rFonts w:ascii="Verdana" w:hAnsi="Verdana"/>
                <w:b/>
                <w:sz w:val="16"/>
              </w:rPr>
              <w:t>Загальний обсяг партії (т., л.)</w:t>
            </w:r>
          </w:p>
          <w:p w:rsidR="00232082" w:rsidRPr="00A8075D" w:rsidRDefault="00C5660A" w:rsidP="00DE6513">
            <w:pPr>
              <w:tabs>
                <w:tab w:val="left" w:pos="2625"/>
              </w:tabs>
              <w:rPr>
                <w:rFonts w:ascii="Verdana" w:hAnsi="Verdana"/>
                <w:sz w:val="16"/>
              </w:rPr>
            </w:pPr>
            <w:r w:rsidRPr="00161A4F">
              <w:rPr>
                <w:rFonts w:ascii="Verdana" w:hAnsi="Verdana"/>
                <w:sz w:val="16"/>
                <w:lang w:val="en-US"/>
              </w:rPr>
              <w:t>Total</w:t>
            </w:r>
            <w:r w:rsidRPr="00A8075D">
              <w:rPr>
                <w:rFonts w:ascii="Verdana" w:hAnsi="Verdana"/>
                <w:sz w:val="16"/>
              </w:rPr>
              <w:t xml:space="preserve"> </w:t>
            </w:r>
            <w:r w:rsidRPr="00161A4F">
              <w:rPr>
                <w:rFonts w:ascii="Verdana" w:hAnsi="Verdana"/>
                <w:sz w:val="16"/>
                <w:lang w:val="en-US"/>
              </w:rPr>
              <w:t>lot</w:t>
            </w:r>
            <w:r w:rsidRPr="00A8075D">
              <w:rPr>
                <w:rFonts w:ascii="Verdana" w:hAnsi="Verdana"/>
                <w:sz w:val="16"/>
              </w:rPr>
              <w:t xml:space="preserve"> </w:t>
            </w:r>
            <w:r w:rsidRPr="00161A4F">
              <w:rPr>
                <w:rFonts w:ascii="Verdana" w:hAnsi="Verdana"/>
                <w:sz w:val="16"/>
                <w:lang w:val="en-US"/>
              </w:rPr>
              <w:t>quantity</w:t>
            </w:r>
            <w:r w:rsidRPr="00A8075D">
              <w:rPr>
                <w:rFonts w:ascii="Verdana" w:hAnsi="Verdana"/>
                <w:sz w:val="16"/>
              </w:rPr>
              <w:t xml:space="preserve"> (</w:t>
            </w:r>
            <w:r w:rsidRPr="00161A4F">
              <w:rPr>
                <w:rFonts w:ascii="Verdana" w:hAnsi="Verdana"/>
                <w:sz w:val="16"/>
                <w:lang w:val="en-US"/>
              </w:rPr>
              <w:t>t</w:t>
            </w:r>
            <w:r w:rsidRPr="00A8075D">
              <w:rPr>
                <w:rFonts w:ascii="Verdana" w:hAnsi="Verdana"/>
                <w:sz w:val="16"/>
              </w:rPr>
              <w:t xml:space="preserve">., </w:t>
            </w:r>
            <w:r w:rsidRPr="00161A4F">
              <w:rPr>
                <w:rFonts w:ascii="Verdana" w:hAnsi="Verdana"/>
                <w:sz w:val="16"/>
                <w:lang w:val="en-US"/>
              </w:rPr>
              <w:t>l</w:t>
            </w:r>
            <w:r w:rsidRPr="00A8075D">
              <w:rPr>
                <w:rFonts w:ascii="Verdana" w:hAnsi="Verdana"/>
                <w:sz w:val="16"/>
              </w:rPr>
              <w:t>.)</w:t>
            </w:r>
          </w:p>
        </w:tc>
        <w:sdt>
          <w:sdtPr>
            <w:rPr>
              <w:rStyle w:val="1"/>
            </w:rPr>
            <w:id w:val="906965528"/>
            <w:placeholder>
              <w:docPart w:val="656C12C1B8AD43318C8A7EE4AFFF7E07"/>
            </w:placeholder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shd w:val="clear" w:color="auto" w:fill="auto"/>
                <w:vAlign w:val="center"/>
              </w:tcPr>
              <w:p w:rsidR="00C5660A" w:rsidRPr="00A8075D" w:rsidRDefault="007F2955" w:rsidP="00C5660A">
                <w:pPr>
                  <w:tabs>
                    <w:tab w:val="left" w:pos="1890"/>
                  </w:tabs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787B8A">
                  <w:rPr>
                    <w:rStyle w:val="1"/>
                    <w:b/>
                    <w:color w:val="auto"/>
                  </w:rPr>
                  <w:t>{</w:t>
                </w:r>
                <w:proofErr w:type="spellStart"/>
                <w:r w:rsidR="000E434C" w:rsidRPr="00787B8A">
                  <w:rPr>
                    <w:rStyle w:val="1"/>
                    <w:b/>
                    <w:color w:val="auto"/>
                  </w:rPr>
                  <w:t>lot_amount</w:t>
                </w:r>
                <w:proofErr w:type="spellEnd"/>
                <w:r w:rsidRPr="00787B8A">
                  <w:rPr>
                    <w:rStyle w:val="1"/>
                    <w:b/>
                    <w:color w:val="auto"/>
                  </w:rPr>
                  <w:t>}</w:t>
                </w:r>
                <w:r w:rsidR="00E86A59" w:rsidRPr="00787B8A">
                  <w:rPr>
                    <w:rStyle w:val="1"/>
                    <w:b/>
                    <w:color w:val="auto"/>
                    <w:lang w:val="en-US"/>
                  </w:rPr>
                  <w:t>, {</w:t>
                </w:r>
                <w:proofErr w:type="spellStart"/>
                <w:r w:rsidR="00E86A59" w:rsidRPr="00787B8A">
                  <w:rPr>
                    <w:rStyle w:val="1"/>
                    <w:b/>
                    <w:color w:val="auto"/>
                    <w:lang w:val="en-US"/>
                  </w:rPr>
                  <w:t>units_name</w:t>
                </w:r>
                <w:proofErr w:type="spellEnd"/>
                <w:r w:rsidR="00E86A59" w:rsidRPr="00787B8A">
                  <w:rPr>
                    <w:rStyle w:val="1"/>
                    <w:b/>
                    <w:color w:val="auto"/>
                    <w:lang w:val="en-US"/>
                  </w:rPr>
                  <w:t>}</w:t>
                </w:r>
              </w:p>
            </w:tc>
          </w:sdtContent>
        </w:sdt>
      </w:tr>
      <w:tr w:rsidR="0009102C" w:rsidRPr="00E518EB" w:rsidTr="00677C54">
        <w:trPr>
          <w:trHeight w:val="613"/>
        </w:trPr>
        <w:tc>
          <w:tcPr>
            <w:tcW w:w="5954" w:type="dxa"/>
            <w:gridSpan w:val="5"/>
            <w:shd w:val="clear" w:color="auto" w:fill="F2F2F2"/>
          </w:tcPr>
          <w:p w:rsidR="0009102C" w:rsidRPr="00161A4F" w:rsidRDefault="00DE6513" w:rsidP="0009102C">
            <w:pPr>
              <w:tabs>
                <w:tab w:val="left" w:pos="2625"/>
              </w:tabs>
              <w:jc w:val="both"/>
              <w:rPr>
                <w:rFonts w:ascii="Verdana" w:hAnsi="Verdana"/>
                <w:b/>
                <w:i/>
                <w:sz w:val="16"/>
                <w:lang w:val="ru-RU"/>
              </w:rPr>
            </w:pPr>
            <w:r w:rsidRPr="00A8075D">
              <w:rPr>
                <w:rFonts w:ascii="Verdana" w:hAnsi="Verdana"/>
                <w:b/>
                <w:i/>
                <w:sz w:val="16"/>
              </w:rPr>
              <w:t>З</w:t>
            </w:r>
            <w:r w:rsidRPr="00161A4F">
              <w:rPr>
                <w:rFonts w:ascii="Verdana" w:hAnsi="Verdana"/>
                <w:b/>
                <w:i/>
                <w:sz w:val="16"/>
              </w:rPr>
              <w:t>ві</w:t>
            </w:r>
            <w:r w:rsidRPr="00A8075D">
              <w:rPr>
                <w:rFonts w:ascii="Verdana" w:hAnsi="Verdana"/>
                <w:b/>
                <w:i/>
                <w:sz w:val="16"/>
              </w:rPr>
              <w:t xml:space="preserve">рити кількість, що вказана в заявці, </w:t>
            </w:r>
            <w:r w:rsidR="0009102C" w:rsidRPr="00A8075D">
              <w:rPr>
                <w:rFonts w:ascii="Verdana" w:hAnsi="Verdana"/>
                <w:b/>
                <w:i/>
                <w:sz w:val="16"/>
              </w:rPr>
              <w:t>з фактично</w:t>
            </w:r>
            <w:r w:rsidR="0009102C" w:rsidRPr="00161A4F">
              <w:rPr>
                <w:rFonts w:ascii="Verdana" w:hAnsi="Verdana"/>
                <w:b/>
                <w:i/>
                <w:sz w:val="16"/>
                <w:lang w:val="ru-RU"/>
              </w:rPr>
              <w:t>ю і вказати саме фактичну,</w:t>
            </w:r>
          </w:p>
          <w:p w:rsidR="0009102C" w:rsidRPr="00161A4F" w:rsidRDefault="0009102C" w:rsidP="0009102C">
            <w:pPr>
              <w:tabs>
                <w:tab w:val="left" w:pos="2625"/>
              </w:tabs>
              <w:jc w:val="both"/>
              <w:rPr>
                <w:rFonts w:ascii="Verdana" w:hAnsi="Verdana"/>
                <w:b/>
                <w:sz w:val="16"/>
              </w:rPr>
            </w:pPr>
            <w:r w:rsidRPr="00161A4F">
              <w:rPr>
                <w:rFonts w:ascii="Verdana" w:hAnsi="Verdana"/>
                <w:i/>
                <w:sz w:val="16"/>
                <w:lang w:val="en-US"/>
              </w:rPr>
              <w:t>Compare the quantity in the Application with the real one, and indicate the actual quantity</w:t>
            </w:r>
          </w:p>
        </w:tc>
        <w:sdt>
          <w:sdtPr>
            <w:rPr>
              <w:rStyle w:val="1"/>
            </w:rPr>
            <w:id w:val="579183651"/>
            <w:placeholder>
              <w:docPart w:val="D5DDDC1FF3F64E89A705F1059EAC82F8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shd w:val="clear" w:color="auto" w:fill="auto"/>
                <w:vAlign w:val="center"/>
              </w:tcPr>
              <w:p w:rsidR="0009102C" w:rsidRDefault="007F2955" w:rsidP="00C5660A">
                <w:pPr>
                  <w:tabs>
                    <w:tab w:val="left" w:pos="1890"/>
                  </w:tabs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C5660A" w:rsidRPr="00E518EB" w:rsidTr="00677C54">
        <w:trPr>
          <w:trHeight w:val="210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C5660A" w:rsidP="00DE6513">
            <w:pPr>
              <w:spacing w:before="40" w:after="40"/>
              <w:rPr>
                <w:rFonts w:ascii="Verdana" w:hAnsi="Verdana"/>
                <w:b/>
                <w:sz w:val="16"/>
                <w:szCs w:val="18"/>
                <w:lang w:val="ru-RU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>Зразок відібраний представником Органік Стандарт (ПІБ)</w:t>
            </w:r>
          </w:p>
          <w:p w:rsidR="00C5660A" w:rsidRPr="00161A4F" w:rsidRDefault="00C5660A" w:rsidP="00DE6513">
            <w:pPr>
              <w:spacing w:before="40" w:after="40"/>
              <w:rPr>
                <w:rFonts w:ascii="Verdana" w:hAnsi="Verdana"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Sample taken by OS representative (Name, Surname)</w:t>
            </w:r>
          </w:p>
        </w:tc>
        <w:sdt>
          <w:sdtPr>
            <w:rPr>
              <w:rStyle w:val="1"/>
            </w:rPr>
            <w:id w:val="-1501504786"/>
            <w:placeholder>
              <w:docPart w:val="976FA1C6CA3543A586BFF9E9EAF1139A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shd w:val="clear" w:color="auto" w:fill="auto"/>
                <w:vAlign w:val="center"/>
              </w:tcPr>
              <w:p w:rsidR="00C5660A" w:rsidRPr="00D11684" w:rsidRDefault="00677C54" w:rsidP="00C5660A">
                <w:pPr>
                  <w:tabs>
                    <w:tab w:val="left" w:pos="1890"/>
                  </w:tabs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C5660A" w:rsidRPr="00E518EB" w:rsidTr="00677C54">
        <w:trPr>
          <w:trHeight w:val="360"/>
        </w:trPr>
        <w:tc>
          <w:tcPr>
            <w:tcW w:w="5954" w:type="dxa"/>
            <w:gridSpan w:val="5"/>
            <w:shd w:val="clear" w:color="auto" w:fill="F2F2F2"/>
            <w:vAlign w:val="center"/>
          </w:tcPr>
          <w:p w:rsidR="00C5660A" w:rsidRPr="00161A4F" w:rsidRDefault="00C5660A" w:rsidP="00DE6513">
            <w:pPr>
              <w:spacing w:before="40" w:after="40"/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В присутності </w:t>
            </w:r>
            <w:r w:rsidR="0009102C" w:rsidRPr="00161A4F">
              <w:rPr>
                <w:rFonts w:ascii="Verdana" w:hAnsi="Verdana"/>
                <w:b/>
                <w:sz w:val="16"/>
                <w:szCs w:val="18"/>
                <w:lang w:val="ru-RU"/>
              </w:rPr>
              <w:t>оператора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 (ПІБ)</w:t>
            </w:r>
          </w:p>
          <w:p w:rsidR="00C5660A" w:rsidRPr="00161A4F" w:rsidRDefault="00C5660A" w:rsidP="00DE6513">
            <w:pPr>
              <w:spacing w:before="40" w:after="40"/>
              <w:rPr>
                <w:rFonts w:ascii="Verdana" w:hAnsi="Verdana"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 xml:space="preserve">In the presence of the representative of the </w:t>
            </w:r>
            <w:r w:rsidR="0009102C" w:rsidRPr="00161A4F">
              <w:rPr>
                <w:rFonts w:ascii="Verdana" w:hAnsi="Verdana"/>
                <w:sz w:val="16"/>
                <w:szCs w:val="18"/>
                <w:lang w:val="en-US"/>
              </w:rPr>
              <w:t>Operator</w:t>
            </w:r>
            <w:r w:rsidR="00DE6513">
              <w:rPr>
                <w:rFonts w:ascii="Verdana" w:hAnsi="Verdana"/>
                <w:sz w:val="16"/>
                <w:szCs w:val="18"/>
                <w:lang w:val="en-US"/>
              </w:rPr>
              <w:t xml:space="preserve"> (Name</w:t>
            </w:r>
            <w:r w:rsidR="0009102C" w:rsidRPr="00161A4F">
              <w:rPr>
                <w:rFonts w:ascii="Verdana" w:hAnsi="Verdana"/>
                <w:sz w:val="16"/>
                <w:szCs w:val="18"/>
                <w:lang w:val="en-US"/>
              </w:rPr>
              <w:t>)</w:t>
            </w:r>
          </w:p>
        </w:tc>
        <w:sdt>
          <w:sdtPr>
            <w:rPr>
              <w:rStyle w:val="1"/>
            </w:rPr>
            <w:id w:val="-254439071"/>
            <w:placeholder>
              <w:docPart w:val="C9F6231B72464AADA6F032E03B012539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vAlign w:val="center"/>
              </w:tcPr>
              <w:p w:rsidR="00C5660A" w:rsidRPr="00665DBE" w:rsidRDefault="00677C54" w:rsidP="00C5660A">
                <w:pPr>
                  <w:rPr>
                    <w:rFonts w:ascii="Verdana" w:hAnsi="Verdana"/>
                    <w:b/>
                    <w:sz w:val="18"/>
                    <w:lang w:val="en-US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09102C" w:rsidRPr="00E518EB" w:rsidTr="00677C54">
        <w:trPr>
          <w:trHeight w:val="363"/>
        </w:trPr>
        <w:tc>
          <w:tcPr>
            <w:tcW w:w="5954" w:type="dxa"/>
            <w:gridSpan w:val="5"/>
            <w:shd w:val="clear" w:color="auto" w:fill="F2F2F2"/>
            <w:vAlign w:val="center"/>
          </w:tcPr>
          <w:p w:rsidR="0009102C" w:rsidRPr="0009102C" w:rsidRDefault="0009102C" w:rsidP="00DE6513">
            <w:pPr>
              <w:spacing w:before="40" w:after="40"/>
              <w:rPr>
                <w:rFonts w:ascii="Verdana" w:hAnsi="Verdana"/>
                <w:b/>
                <w:sz w:val="16"/>
                <w:szCs w:val="18"/>
                <w:lang w:val="ru-RU"/>
              </w:rPr>
            </w:pPr>
            <w:r w:rsidRPr="0009102C">
              <w:rPr>
                <w:rFonts w:ascii="Verdana" w:hAnsi="Verdana"/>
                <w:b/>
                <w:sz w:val="16"/>
                <w:szCs w:val="18"/>
              </w:rPr>
              <w:t>В присутності представник</w:t>
            </w:r>
            <w:r w:rsidRPr="0009102C">
              <w:rPr>
                <w:rFonts w:ascii="Verdana" w:hAnsi="Verdana"/>
                <w:b/>
                <w:sz w:val="16"/>
                <w:szCs w:val="18"/>
                <w:lang w:val="ru-RU"/>
              </w:rPr>
              <w:t>а</w:t>
            </w:r>
            <w:r w:rsidRPr="0009102C">
              <w:rPr>
                <w:rFonts w:ascii="Verdana" w:hAnsi="Verdana"/>
                <w:b/>
                <w:sz w:val="16"/>
                <w:szCs w:val="18"/>
              </w:rPr>
              <w:t xml:space="preserve"> Замовника (ПІБ)</w:t>
            </w:r>
          </w:p>
          <w:p w:rsidR="0009102C" w:rsidRPr="00161A4F" w:rsidRDefault="0009102C" w:rsidP="00DE6513">
            <w:pPr>
              <w:spacing w:before="40" w:after="40"/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In the presence of the repre</w:t>
            </w:r>
            <w:r w:rsidR="00DE6513">
              <w:rPr>
                <w:rFonts w:ascii="Verdana" w:hAnsi="Verdana"/>
                <w:sz w:val="16"/>
                <w:szCs w:val="18"/>
                <w:lang w:val="en-US"/>
              </w:rPr>
              <w:t>sentative of the Mandator (Name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)</w:t>
            </w:r>
          </w:p>
        </w:tc>
        <w:sdt>
          <w:sdtPr>
            <w:rPr>
              <w:rStyle w:val="1"/>
            </w:rPr>
            <w:id w:val="875364535"/>
            <w:placeholder>
              <w:docPart w:val="C1869736CB7347F68132D08EC0F3340B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4927" w:type="dxa"/>
                <w:gridSpan w:val="5"/>
                <w:vAlign w:val="center"/>
              </w:tcPr>
              <w:p w:rsidR="0009102C" w:rsidRDefault="00677C54" w:rsidP="00C5660A">
                <w:pPr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A72B53" w:rsidRPr="00E518EB" w:rsidTr="00677C54">
        <w:trPr>
          <w:trHeight w:val="570"/>
        </w:trPr>
        <w:tc>
          <w:tcPr>
            <w:tcW w:w="3119" w:type="dxa"/>
            <w:shd w:val="clear" w:color="auto" w:fill="F2F2F2"/>
            <w:vAlign w:val="center"/>
          </w:tcPr>
          <w:p w:rsidR="00BE3680" w:rsidRPr="00161A4F" w:rsidRDefault="00BE3680" w:rsidP="00BE3680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  <w:lang w:val="ru-RU"/>
              </w:rPr>
              <w:t>Культура</w:t>
            </w:r>
            <w:r w:rsidR="00202795" w:rsidRPr="00161A4F">
              <w:rPr>
                <w:rFonts w:ascii="Verdana" w:hAnsi="Verdana"/>
                <w:b/>
                <w:sz w:val="16"/>
                <w:szCs w:val="18"/>
                <w:lang w:val="en-US"/>
              </w:rPr>
              <w:t xml:space="preserve"> / </w:t>
            </w:r>
            <w:r w:rsidR="00202795" w:rsidRPr="00161A4F">
              <w:rPr>
                <w:rFonts w:ascii="Verdana" w:hAnsi="Verdana"/>
                <w:b/>
                <w:sz w:val="16"/>
                <w:szCs w:val="18"/>
              </w:rPr>
              <w:t>Назва продукції</w:t>
            </w:r>
          </w:p>
          <w:p w:rsidR="00BE3680" w:rsidRPr="00161A4F" w:rsidRDefault="00BE3680" w:rsidP="00202795">
            <w:pPr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Crop</w:t>
            </w:r>
            <w:r w:rsidR="00202795" w:rsidRPr="00161A4F">
              <w:rPr>
                <w:rFonts w:ascii="Verdana" w:hAnsi="Verdana"/>
                <w:sz w:val="16"/>
                <w:szCs w:val="18"/>
              </w:rPr>
              <w:t xml:space="preserve"> / </w:t>
            </w:r>
            <w:r w:rsidR="00202795" w:rsidRPr="00161A4F">
              <w:rPr>
                <w:rFonts w:ascii="Verdana" w:hAnsi="Verdana"/>
                <w:sz w:val="16"/>
                <w:szCs w:val="18"/>
                <w:lang w:val="en-US"/>
              </w:rPr>
              <w:t>Name of the product</w:t>
            </w:r>
          </w:p>
        </w:tc>
        <w:sdt>
          <w:sdtPr>
            <w:rPr>
              <w:rStyle w:val="1"/>
              <w:b/>
              <w:color w:val="auto"/>
            </w:rPr>
            <w:id w:val="1088659265"/>
            <w:placeholder>
              <w:docPart w:val="814C96A81FE9428080989EE4E48C00CD"/>
            </w:placeholder>
          </w:sdtPr>
          <w:sdtEndPr>
            <w:rPr>
              <w:rStyle w:val="a0"/>
              <w:sz w:val="20"/>
              <w:szCs w:val="20"/>
            </w:rPr>
          </w:sdtEndPr>
          <w:sdtContent>
            <w:tc>
              <w:tcPr>
                <w:tcW w:w="2835" w:type="dxa"/>
                <w:gridSpan w:val="4"/>
                <w:shd w:val="clear" w:color="auto" w:fill="auto"/>
                <w:vAlign w:val="center"/>
              </w:tcPr>
              <w:p w:rsidR="00BE3680" w:rsidRPr="00787B8A" w:rsidRDefault="007F2955" w:rsidP="00BE3680">
                <w:pPr>
                  <w:rPr>
                    <w:rFonts w:ascii="Verdana" w:hAnsi="Verdana"/>
                    <w:b/>
                    <w:sz w:val="16"/>
                    <w:szCs w:val="18"/>
                  </w:rPr>
                </w:pPr>
                <w:r w:rsidRPr="00787B8A">
                  <w:rPr>
                    <w:rStyle w:val="1"/>
                    <w:b/>
                    <w:color w:val="auto"/>
                    <w:lang w:val="en-US"/>
                  </w:rPr>
                  <w:t>{</w:t>
                </w:r>
                <w:proofErr w:type="spellStart"/>
                <w:r w:rsidRPr="00787B8A">
                  <w:rPr>
                    <w:rStyle w:val="1"/>
                    <w:b/>
                    <w:color w:val="auto"/>
                    <w:lang w:val="en-US"/>
                  </w:rPr>
                  <w:t>Product_name</w:t>
                </w:r>
                <w:proofErr w:type="spellEnd"/>
                <w:r w:rsidR="00A8075D" w:rsidRPr="00787B8A">
                  <w:rPr>
                    <w:rStyle w:val="1"/>
                    <w:b/>
                    <w:color w:val="auto"/>
                    <w:lang w:val="en-US"/>
                  </w:rPr>
                  <w:t xml:space="preserve">}, </w:t>
                </w:r>
                <w:r w:rsidRPr="00787B8A">
                  <w:rPr>
                    <w:rStyle w:val="1"/>
                    <w:b/>
                    <w:color w:val="auto"/>
                    <w:lang w:val="en-US"/>
                  </w:rPr>
                  <w:t>{</w:t>
                </w:r>
                <w:proofErr w:type="spellStart"/>
                <w:r w:rsidRPr="00787B8A">
                  <w:rPr>
                    <w:rStyle w:val="1"/>
                    <w:b/>
                    <w:color w:val="auto"/>
                    <w:lang w:val="en-US"/>
                  </w:rPr>
                  <w:t>Year_of_harvest</w:t>
                </w:r>
                <w:proofErr w:type="spellEnd"/>
                <w:r w:rsidRPr="00787B8A">
                  <w:rPr>
                    <w:rStyle w:val="1"/>
                    <w:b/>
                    <w:color w:val="auto"/>
                    <w:lang w:val="en-US"/>
                  </w:rPr>
                  <w:t>}</w:t>
                </w:r>
              </w:p>
            </w:tc>
          </w:sdtContent>
        </w:sdt>
        <w:tc>
          <w:tcPr>
            <w:tcW w:w="2410" w:type="dxa"/>
            <w:gridSpan w:val="3"/>
            <w:shd w:val="clear" w:color="auto" w:fill="F2F2F2"/>
            <w:vAlign w:val="center"/>
          </w:tcPr>
          <w:p w:rsidR="00BE3680" w:rsidRPr="00161A4F" w:rsidRDefault="00BE3680" w:rsidP="00BE3680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Сорт (якщо </w:t>
            </w:r>
            <w:r w:rsidR="00A72B53" w:rsidRPr="00161A4F">
              <w:rPr>
                <w:rFonts w:ascii="Verdana" w:hAnsi="Verdana"/>
                <w:b/>
                <w:sz w:val="16"/>
                <w:szCs w:val="18"/>
              </w:rPr>
              <w:t>продукція рослинництва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>)</w:t>
            </w:r>
          </w:p>
          <w:p w:rsidR="00BE3680" w:rsidRPr="00161A4F" w:rsidRDefault="00BE3680" w:rsidP="00A72B53">
            <w:pPr>
              <w:rPr>
                <w:rFonts w:ascii="Verdana" w:hAnsi="Verdana"/>
                <w:b/>
                <w:sz w:val="16"/>
                <w:szCs w:val="18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 xml:space="preserve">Variety (if </w:t>
            </w:r>
            <w:r w:rsidR="00A72B53" w:rsidRPr="00161A4F">
              <w:rPr>
                <w:rFonts w:ascii="Verdana" w:hAnsi="Verdana"/>
                <w:sz w:val="16"/>
                <w:szCs w:val="18"/>
                <w:lang w:val="en-US"/>
              </w:rPr>
              <w:t>crop production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)</w:t>
            </w:r>
          </w:p>
        </w:tc>
        <w:sdt>
          <w:sdtPr>
            <w:rPr>
              <w:rStyle w:val="1"/>
            </w:rPr>
            <w:id w:val="1617569998"/>
            <w:placeholder>
              <w:docPart w:val="09CA7DCAF0844E39AD3D84FFC266D937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517" w:type="dxa"/>
                <w:gridSpan w:val="2"/>
                <w:vAlign w:val="center"/>
              </w:tcPr>
              <w:p w:rsidR="00BE3680" w:rsidRPr="00161A4F" w:rsidRDefault="00677C54" w:rsidP="00A72B53">
                <w:pPr>
                  <w:spacing w:before="120" w:after="120"/>
                  <w:rPr>
                    <w:rFonts w:ascii="Verdana" w:hAnsi="Verdana"/>
                    <w:b/>
                    <w:sz w:val="16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C5660A" w:rsidRPr="00E518EB" w:rsidTr="00DE6513">
        <w:trPr>
          <w:trHeight w:val="430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C5660A" w:rsidP="00F4547B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>Вид продукту</w:t>
            </w:r>
            <w:r w:rsidRPr="00161A4F">
              <w:rPr>
                <w:rFonts w:ascii="Verdana" w:hAnsi="Verdana"/>
                <w:b/>
                <w:sz w:val="16"/>
                <w:szCs w:val="18"/>
                <w:lang w:val="ru-RU"/>
              </w:rPr>
              <w:t xml:space="preserve"> (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>зерно, листя, плоди</w:t>
            </w:r>
            <w:r w:rsidR="0009102C" w:rsidRPr="00161A4F">
              <w:rPr>
                <w:rFonts w:ascii="Verdana" w:hAnsi="Verdana"/>
                <w:b/>
                <w:sz w:val="16"/>
                <w:szCs w:val="18"/>
                <w:lang w:val="ru-RU"/>
              </w:rPr>
              <w:t>,</w:t>
            </w:r>
            <w:r w:rsidR="0009102C" w:rsidRPr="00161A4F">
              <w:rPr>
                <w:rFonts w:ascii="Verdana" w:hAnsi="Verdana"/>
                <w:b/>
                <w:sz w:val="16"/>
                <w:szCs w:val="18"/>
              </w:rPr>
              <w:t xml:space="preserve"> і тд.</w:t>
            </w:r>
            <w:r w:rsidRPr="00161A4F">
              <w:rPr>
                <w:rFonts w:ascii="Verdana" w:hAnsi="Verdana"/>
                <w:b/>
                <w:sz w:val="16"/>
                <w:szCs w:val="18"/>
              </w:rPr>
              <w:t xml:space="preserve">) </w:t>
            </w:r>
          </w:p>
          <w:p w:rsidR="00C5660A" w:rsidRPr="00161A4F" w:rsidRDefault="00C5660A" w:rsidP="00F4547B">
            <w:pPr>
              <w:rPr>
                <w:rFonts w:ascii="Verdana" w:hAnsi="Verdana"/>
                <w:sz w:val="16"/>
                <w:szCs w:val="18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Type of product (seeds, leaves</w:t>
            </w:r>
            <w:r w:rsidR="0009102C" w:rsidRPr="00161A4F">
              <w:rPr>
                <w:rFonts w:ascii="Verdana" w:hAnsi="Verdana"/>
                <w:sz w:val="16"/>
                <w:szCs w:val="18"/>
                <w:lang w:val="en-US"/>
              </w:rPr>
              <w:t>, etc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)</w:t>
            </w:r>
          </w:p>
        </w:tc>
        <w:sdt>
          <w:sdtPr>
            <w:rPr>
              <w:rStyle w:val="1"/>
            </w:rPr>
            <w:id w:val="-376780599"/>
            <w:placeholder>
              <w:docPart w:val="E6384F80C9C44AEDB7B7F33FC0E44ECE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1586" w:type="dxa"/>
                <w:gridSpan w:val="2"/>
                <w:vAlign w:val="center"/>
              </w:tcPr>
              <w:p w:rsidR="00C5660A" w:rsidRPr="00161A4F" w:rsidRDefault="00677C54" w:rsidP="003D2F33">
                <w:pPr>
                  <w:rPr>
                    <w:rFonts w:ascii="Verdana" w:hAnsi="Verdana"/>
                    <w:sz w:val="16"/>
                    <w:lang w:val="en-US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  <w:tc>
          <w:tcPr>
            <w:tcW w:w="3341" w:type="dxa"/>
            <w:gridSpan w:val="3"/>
            <w:vMerge w:val="restart"/>
          </w:tcPr>
          <w:p w:rsidR="00C5660A" w:rsidRPr="00677C54" w:rsidRDefault="004F3EDC" w:rsidP="00677C54">
            <w:sdt>
              <w:sdtPr>
                <w:id w:val="21432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161A4F">
              <w:rPr>
                <w:rFonts w:ascii="Verdana" w:hAnsi="Verdana"/>
                <w:b/>
                <w:sz w:val="16"/>
              </w:rPr>
              <w:t>свіжий</w:t>
            </w:r>
            <w:r w:rsidR="00C5660A" w:rsidRPr="00161A4F">
              <w:rPr>
                <w:rFonts w:ascii="Verdana" w:hAnsi="Verdana"/>
                <w:sz w:val="16"/>
              </w:rPr>
              <w:t xml:space="preserve"> / </w:t>
            </w:r>
            <w:r w:rsidR="00C5660A" w:rsidRPr="00161A4F">
              <w:rPr>
                <w:rFonts w:ascii="Verdana" w:hAnsi="Verdana"/>
                <w:sz w:val="16"/>
                <w:lang w:val="en-US"/>
              </w:rPr>
              <w:t>fresh</w:t>
            </w:r>
          </w:p>
          <w:p w:rsidR="00C5660A" w:rsidRPr="00677C54" w:rsidRDefault="004F3EDC" w:rsidP="00677C54">
            <w:sdt>
              <w:sdtPr>
                <w:id w:val="-71072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161A4F">
              <w:rPr>
                <w:rFonts w:ascii="Verdana" w:hAnsi="Verdana"/>
                <w:b/>
                <w:sz w:val="16"/>
              </w:rPr>
              <w:t>висушений</w:t>
            </w:r>
            <w:r w:rsidR="00C5660A" w:rsidRPr="00161A4F">
              <w:rPr>
                <w:rFonts w:ascii="Verdana" w:hAnsi="Verdana"/>
                <w:sz w:val="16"/>
              </w:rPr>
              <w:t xml:space="preserve"> / </w:t>
            </w:r>
            <w:r w:rsidR="00C5660A" w:rsidRPr="00161A4F">
              <w:rPr>
                <w:rFonts w:ascii="Verdana" w:hAnsi="Verdana"/>
                <w:sz w:val="16"/>
                <w:lang w:val="en-US"/>
              </w:rPr>
              <w:t>dried</w:t>
            </w:r>
          </w:p>
          <w:p w:rsidR="00C5660A" w:rsidRPr="00677C54" w:rsidRDefault="004F3EDC" w:rsidP="00677C54">
            <w:sdt>
              <w:sdtPr>
                <w:id w:val="-1997106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161A4F">
              <w:rPr>
                <w:rFonts w:ascii="Verdana" w:hAnsi="Verdana"/>
                <w:b/>
                <w:sz w:val="16"/>
              </w:rPr>
              <w:t xml:space="preserve">заморожений </w:t>
            </w:r>
            <w:r w:rsidR="00C5660A" w:rsidRPr="00677C54">
              <w:rPr>
                <w:rFonts w:ascii="Verdana" w:hAnsi="Verdana"/>
                <w:sz w:val="16"/>
              </w:rPr>
              <w:t xml:space="preserve">/ </w:t>
            </w:r>
            <w:r w:rsidR="00C5660A" w:rsidRPr="00161A4F">
              <w:rPr>
                <w:rFonts w:ascii="Verdana" w:hAnsi="Verdana"/>
                <w:sz w:val="16"/>
                <w:lang w:val="en-US"/>
              </w:rPr>
              <w:t>frozen</w:t>
            </w:r>
          </w:p>
        </w:tc>
      </w:tr>
      <w:tr w:rsidR="00C5660A" w:rsidRPr="00E518EB" w:rsidTr="00677C54">
        <w:trPr>
          <w:trHeight w:val="471"/>
        </w:trPr>
        <w:tc>
          <w:tcPr>
            <w:tcW w:w="5954" w:type="dxa"/>
            <w:gridSpan w:val="5"/>
            <w:shd w:val="clear" w:color="auto" w:fill="F2F2F2"/>
          </w:tcPr>
          <w:p w:rsidR="00C5660A" w:rsidRPr="00161A4F" w:rsidRDefault="00C5660A" w:rsidP="00F4547B">
            <w:pPr>
              <w:rPr>
                <w:rFonts w:ascii="Verdana" w:hAnsi="Verdana"/>
                <w:b/>
                <w:sz w:val="16"/>
                <w:szCs w:val="18"/>
              </w:rPr>
            </w:pPr>
            <w:r w:rsidRPr="00161A4F">
              <w:rPr>
                <w:rFonts w:ascii="Verdana" w:hAnsi="Verdana"/>
                <w:b/>
                <w:sz w:val="16"/>
                <w:szCs w:val="18"/>
              </w:rPr>
              <w:t>Кількість продукту (кг, л, шт.)</w:t>
            </w:r>
          </w:p>
          <w:p w:rsidR="00C5660A" w:rsidRPr="00161A4F" w:rsidRDefault="00C5660A" w:rsidP="00DF78A8">
            <w:pPr>
              <w:rPr>
                <w:rFonts w:ascii="Verdana" w:hAnsi="Verdana"/>
                <w:sz w:val="16"/>
                <w:szCs w:val="18"/>
              </w:rPr>
            </w:pP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Product</w:t>
            </w:r>
            <w:r w:rsidRPr="00677C54">
              <w:rPr>
                <w:rFonts w:ascii="Verdana" w:hAnsi="Verdana"/>
                <w:sz w:val="16"/>
                <w:szCs w:val="18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amount</w:t>
            </w:r>
            <w:r w:rsidRPr="00677C54">
              <w:rPr>
                <w:rFonts w:ascii="Verdana" w:hAnsi="Verdana"/>
                <w:sz w:val="16"/>
                <w:szCs w:val="18"/>
              </w:rPr>
              <w:t xml:space="preserve"> (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kg</w:t>
            </w:r>
            <w:r w:rsidRPr="00677C54">
              <w:rPr>
                <w:rFonts w:ascii="Verdana" w:hAnsi="Verdana"/>
                <w:sz w:val="16"/>
                <w:szCs w:val="18"/>
              </w:rPr>
              <w:t xml:space="preserve">,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liter</w:t>
            </w:r>
            <w:r w:rsidRPr="00677C54">
              <w:rPr>
                <w:rFonts w:ascii="Verdana" w:hAnsi="Verdana"/>
                <w:sz w:val="16"/>
                <w:szCs w:val="18"/>
              </w:rPr>
              <w:t xml:space="preserve">, </w:t>
            </w:r>
            <w:r w:rsidRPr="00161A4F">
              <w:rPr>
                <w:rFonts w:ascii="Verdana" w:hAnsi="Verdana"/>
                <w:sz w:val="16"/>
                <w:szCs w:val="18"/>
                <w:lang w:val="en-US"/>
              </w:rPr>
              <w:t>pc</w:t>
            </w:r>
            <w:r w:rsidRPr="00677C54">
              <w:rPr>
                <w:rFonts w:ascii="Verdana" w:hAnsi="Verdana"/>
                <w:sz w:val="16"/>
                <w:szCs w:val="18"/>
              </w:rPr>
              <w:t>)</w:t>
            </w:r>
          </w:p>
        </w:tc>
        <w:sdt>
          <w:sdtPr>
            <w:rPr>
              <w:rStyle w:val="1"/>
            </w:rPr>
            <w:id w:val="-116837944"/>
            <w:placeholder>
              <w:docPart w:val="BBA8CC0254AA49DCA8C0704BB0FBD45E"/>
            </w:placeholder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1586" w:type="dxa"/>
                <w:gridSpan w:val="2"/>
                <w:vAlign w:val="center"/>
              </w:tcPr>
              <w:p w:rsidR="00C5660A" w:rsidRPr="00161A4F" w:rsidRDefault="00677C54" w:rsidP="003D2F33">
                <w:pPr>
                  <w:rPr>
                    <w:rFonts w:ascii="Verdana" w:hAnsi="Verdana"/>
                    <w:sz w:val="16"/>
                    <w:szCs w:val="18"/>
                  </w:rPr>
                </w:pPr>
                <w:r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p>
            </w:tc>
          </w:sdtContent>
        </w:sdt>
        <w:tc>
          <w:tcPr>
            <w:tcW w:w="3341" w:type="dxa"/>
            <w:gridSpan w:val="3"/>
            <w:vMerge/>
          </w:tcPr>
          <w:p w:rsidR="00C5660A" w:rsidRPr="00161A4F" w:rsidRDefault="00C5660A" w:rsidP="00E518EB">
            <w:pPr>
              <w:jc w:val="both"/>
              <w:rPr>
                <w:rFonts w:ascii="Verdana" w:hAnsi="Verdana"/>
                <w:b/>
                <w:sz w:val="16"/>
              </w:rPr>
            </w:pPr>
          </w:p>
        </w:tc>
      </w:tr>
      <w:tr w:rsidR="00C5660A" w:rsidRPr="00E518EB" w:rsidTr="00512B8F">
        <w:tc>
          <w:tcPr>
            <w:tcW w:w="10881" w:type="dxa"/>
            <w:gridSpan w:val="10"/>
            <w:shd w:val="clear" w:color="auto" w:fill="BFBFBF"/>
          </w:tcPr>
          <w:p w:rsidR="00C5660A" w:rsidRPr="00677C54" w:rsidRDefault="00C5660A" w:rsidP="00F4547B">
            <w:pPr>
              <w:rPr>
                <w:rFonts w:ascii="Verdana" w:hAnsi="Verdana"/>
                <w:b/>
                <w:sz w:val="8"/>
              </w:rPr>
            </w:pPr>
          </w:p>
          <w:p w:rsidR="00C5660A" w:rsidRPr="00677C54" w:rsidRDefault="00C5660A" w:rsidP="00430509">
            <w:pPr>
              <w:rPr>
                <w:rFonts w:ascii="Verdana" w:hAnsi="Verdana"/>
                <w:sz w:val="20"/>
              </w:rPr>
            </w:pPr>
            <w:r w:rsidRPr="00430509">
              <w:rPr>
                <w:rFonts w:ascii="Verdana" w:hAnsi="Verdana"/>
                <w:b/>
                <w:sz w:val="20"/>
              </w:rPr>
              <w:t>Відбір</w:t>
            </w:r>
            <w:r w:rsidRPr="00677C54">
              <w:rPr>
                <w:rFonts w:ascii="Verdana" w:hAnsi="Verdana"/>
                <w:b/>
                <w:sz w:val="20"/>
              </w:rPr>
              <w:t xml:space="preserve"> </w:t>
            </w:r>
            <w:r w:rsidRPr="00677C54">
              <w:rPr>
                <w:rFonts w:ascii="Verdana" w:hAnsi="Verdana"/>
                <w:sz w:val="20"/>
              </w:rPr>
              <w:t xml:space="preserve">/ </w:t>
            </w:r>
            <w:r w:rsidRPr="00430509">
              <w:rPr>
                <w:rFonts w:ascii="Verdana" w:hAnsi="Verdana"/>
                <w:sz w:val="20"/>
                <w:lang w:val="en-US"/>
              </w:rPr>
              <w:t>Sampling</w:t>
            </w:r>
          </w:p>
          <w:p w:rsidR="00C5660A" w:rsidRPr="00E518EB" w:rsidRDefault="00C5660A" w:rsidP="00F4547B">
            <w:pPr>
              <w:rPr>
                <w:rFonts w:ascii="Verdana" w:hAnsi="Verdana"/>
                <w:b/>
                <w:sz w:val="8"/>
              </w:rPr>
            </w:pPr>
          </w:p>
        </w:tc>
      </w:tr>
      <w:tr w:rsidR="00C5660A" w:rsidRPr="00E518EB" w:rsidTr="00A72B53">
        <w:tc>
          <w:tcPr>
            <w:tcW w:w="4962" w:type="dxa"/>
            <w:gridSpan w:val="3"/>
            <w:vAlign w:val="center"/>
          </w:tcPr>
          <w:p w:rsidR="00C5660A" w:rsidRPr="00677C54" w:rsidRDefault="004F3EDC" w:rsidP="00677C54">
            <w:sdt>
              <w:sdtPr>
                <w:id w:val="779677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09102C">
              <w:rPr>
                <w:rFonts w:ascii="Verdana" w:hAnsi="Verdana"/>
                <w:b/>
                <w:sz w:val="14"/>
              </w:rPr>
              <w:t xml:space="preserve">один композитний зразок сформований з точкових </w:t>
            </w:r>
            <w:sdt>
              <w:sdtPr>
                <w:rPr>
                  <w:rStyle w:val="1"/>
                </w:rPr>
                <w:id w:val="-1651590842"/>
                <w:placeholder>
                  <w:docPart w:val="9F3CE8BDE597495AADE835CBB278508E"/>
                </w:placeholder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  <w:r w:rsidR="00C5660A" w:rsidRPr="0009102C">
              <w:rPr>
                <w:rFonts w:ascii="Verdana" w:hAnsi="Verdana"/>
                <w:b/>
                <w:sz w:val="14"/>
              </w:rPr>
              <w:t xml:space="preserve"> проб</w:t>
            </w:r>
            <w:r w:rsidR="00C5660A" w:rsidRPr="0009102C">
              <w:rPr>
                <w:rFonts w:ascii="Verdana" w:hAnsi="Verdana"/>
                <w:sz w:val="14"/>
              </w:rPr>
              <w:t xml:space="preserve"> /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composed</w:t>
            </w:r>
            <w:r w:rsidR="00C5660A" w:rsidRPr="0009102C">
              <w:rPr>
                <w:rFonts w:ascii="Verdana" w:hAnsi="Verdana"/>
                <w:sz w:val="14"/>
              </w:rPr>
              <w:t xml:space="preserve">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sample</w:t>
            </w:r>
            <w:r w:rsidR="00C5660A" w:rsidRPr="0009102C">
              <w:rPr>
                <w:rFonts w:ascii="Verdana" w:hAnsi="Verdana"/>
                <w:sz w:val="14"/>
              </w:rPr>
              <w:t xml:space="preserve">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from</w:t>
            </w:r>
            <w:r w:rsidR="00C5660A" w:rsidRPr="0009102C">
              <w:rPr>
                <w:rFonts w:ascii="Verdana" w:hAnsi="Verdana"/>
                <w:sz w:val="14"/>
              </w:rPr>
              <w:t xml:space="preserve"> </w:t>
            </w:r>
            <w:sdt>
              <w:sdtPr>
                <w:rPr>
                  <w:rStyle w:val="1"/>
                </w:rPr>
                <w:id w:val="-385031906"/>
                <w:placeholder>
                  <w:docPart w:val="A7B41A1B6CF743E990E1D21752CA3FE2"/>
                </w:placeholder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  <w:r w:rsidR="00C5660A" w:rsidRPr="0009102C">
              <w:rPr>
                <w:rFonts w:ascii="Verdana" w:hAnsi="Verdana"/>
                <w:b/>
                <w:sz w:val="14"/>
                <w:szCs w:val="18"/>
              </w:rPr>
              <w:t xml:space="preserve">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increments</w:t>
            </w:r>
          </w:p>
          <w:p w:rsidR="00C5660A" w:rsidRPr="00677C54" w:rsidRDefault="004F3EDC" w:rsidP="00677C54">
            <w:sdt>
              <w:sdtPr>
                <w:id w:val="-1137874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09102C">
              <w:rPr>
                <w:rFonts w:ascii="Verdana" w:hAnsi="Verdana"/>
                <w:b/>
                <w:sz w:val="14"/>
              </w:rPr>
              <w:t>суміш зразків</w:t>
            </w:r>
            <w:r w:rsidR="00C5660A" w:rsidRPr="0009102C">
              <w:rPr>
                <w:rFonts w:ascii="Verdana" w:hAnsi="Verdana"/>
                <w:sz w:val="14"/>
              </w:rPr>
              <w:t xml:space="preserve"> /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mixture</w:t>
            </w:r>
            <w:r w:rsidR="00C5660A" w:rsidRPr="0009102C">
              <w:rPr>
                <w:rFonts w:ascii="Verdana" w:hAnsi="Verdana"/>
                <w:sz w:val="14"/>
              </w:rPr>
              <w:t xml:space="preserve">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of</w:t>
            </w:r>
            <w:r w:rsidR="00C5660A" w:rsidRPr="0009102C">
              <w:rPr>
                <w:rFonts w:ascii="Verdana" w:hAnsi="Verdana"/>
                <w:sz w:val="14"/>
              </w:rPr>
              <w:t xml:space="preserve"> </w:t>
            </w:r>
            <w:r w:rsidR="00C5660A" w:rsidRPr="0009102C">
              <w:rPr>
                <w:rFonts w:ascii="Verdana" w:hAnsi="Verdana"/>
                <w:sz w:val="14"/>
                <w:lang w:val="en-US"/>
              </w:rPr>
              <w:t>sample</w:t>
            </w:r>
          </w:p>
        </w:tc>
        <w:tc>
          <w:tcPr>
            <w:tcW w:w="1771" w:type="dxa"/>
            <w:gridSpan w:val="3"/>
            <w:tcBorders>
              <w:right w:val="dashed" w:sz="4" w:space="0" w:color="auto"/>
            </w:tcBorders>
            <w:shd w:val="clear" w:color="auto" w:fill="F2F2F2"/>
            <w:vAlign w:val="center"/>
          </w:tcPr>
          <w:p w:rsidR="00C5660A" w:rsidRPr="0009102C" w:rsidRDefault="00C5660A" w:rsidP="009F4D04">
            <w:pPr>
              <w:rPr>
                <w:rFonts w:ascii="Verdana" w:hAnsi="Verdana"/>
                <w:b/>
                <w:sz w:val="14"/>
              </w:rPr>
            </w:pPr>
            <w:r w:rsidRPr="0009102C">
              <w:rPr>
                <w:rFonts w:ascii="Verdana" w:hAnsi="Verdana"/>
                <w:b/>
                <w:sz w:val="14"/>
              </w:rPr>
              <w:t xml:space="preserve">№ </w:t>
            </w:r>
            <w:r w:rsidR="00202795" w:rsidRPr="0009102C">
              <w:rPr>
                <w:rFonts w:ascii="Verdana" w:hAnsi="Verdana"/>
                <w:b/>
                <w:sz w:val="14"/>
              </w:rPr>
              <w:t>пакету для відбору</w:t>
            </w:r>
          </w:p>
          <w:p w:rsidR="00C5660A" w:rsidRPr="0009102C" w:rsidRDefault="00C5660A" w:rsidP="009F4D04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sz w:val="14"/>
                <w:lang w:val="en-GB"/>
              </w:rPr>
              <w:t>sampling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  <w:r w:rsidRPr="0009102C">
              <w:rPr>
                <w:rFonts w:ascii="Verdana" w:hAnsi="Verdana"/>
                <w:sz w:val="14"/>
                <w:lang w:val="en-US"/>
              </w:rPr>
              <w:t>bag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  <w:r w:rsidRPr="0009102C">
              <w:rPr>
                <w:rFonts w:ascii="Verdana" w:hAnsi="Verdana"/>
                <w:sz w:val="14"/>
                <w:lang w:val="en-US"/>
              </w:rPr>
              <w:t>Nr</w:t>
            </w:r>
            <w:r w:rsidRPr="0009102C">
              <w:rPr>
                <w:rFonts w:ascii="Verdana" w:hAnsi="Verdana"/>
                <w:sz w:val="14"/>
              </w:rPr>
              <w:t>.</w:t>
            </w:r>
          </w:p>
        </w:tc>
        <w:tc>
          <w:tcPr>
            <w:tcW w:w="4148" w:type="dxa"/>
            <w:gridSpan w:val="4"/>
            <w:tcBorders>
              <w:left w:val="dashed" w:sz="4" w:space="0" w:color="auto"/>
            </w:tcBorders>
          </w:tcPr>
          <w:p w:rsidR="00C5660A" w:rsidRPr="0009102C" w:rsidRDefault="00C5660A" w:rsidP="00A04D1F">
            <w:pPr>
              <w:rPr>
                <w:rFonts w:ascii="Verdana" w:hAnsi="Verdana"/>
                <w:sz w:val="14"/>
              </w:rPr>
            </w:pPr>
          </w:p>
          <w:p w:rsidR="00C5660A" w:rsidRPr="00677C54" w:rsidRDefault="00C5660A" w:rsidP="00A04D1F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b/>
                <w:sz w:val="14"/>
              </w:rPr>
              <w:t xml:space="preserve">Для лабораторії </w:t>
            </w:r>
            <w:sdt>
              <w:sdtPr>
                <w:rPr>
                  <w:rStyle w:val="1"/>
                </w:rPr>
                <w:id w:val="2074540345"/>
                <w:placeholder>
                  <w:docPart w:val="6AEB955D8940488387736C5A2B2C8AB0"/>
                </w:placeholder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  <w:r w:rsidR="00677C54" w:rsidRPr="0009102C">
              <w:rPr>
                <w:rFonts w:ascii="Verdana" w:hAnsi="Verdana"/>
                <w:b/>
                <w:sz w:val="14"/>
                <w:szCs w:val="18"/>
              </w:rPr>
              <w:t xml:space="preserve"> </w:t>
            </w:r>
          </w:p>
          <w:p w:rsidR="00C5660A" w:rsidRPr="0009102C" w:rsidRDefault="00C5660A" w:rsidP="00A04D1F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sz w:val="14"/>
              </w:rPr>
              <w:t xml:space="preserve">/ </w:t>
            </w:r>
            <w:r w:rsidRPr="0009102C">
              <w:rPr>
                <w:rFonts w:ascii="Verdana" w:hAnsi="Verdana"/>
                <w:sz w:val="14"/>
                <w:lang w:val="en-US"/>
              </w:rPr>
              <w:t>for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  <w:r w:rsidRPr="0009102C">
              <w:rPr>
                <w:rFonts w:ascii="Verdana" w:hAnsi="Verdana"/>
                <w:sz w:val="14"/>
                <w:lang w:val="en-US"/>
              </w:rPr>
              <w:t>laboratory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</w:p>
          <w:p w:rsidR="00C5660A" w:rsidRPr="0009102C" w:rsidRDefault="00C5660A" w:rsidP="009F4D04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b/>
                <w:sz w:val="14"/>
              </w:rPr>
              <w:t xml:space="preserve">Для </w:t>
            </w:r>
            <w:r w:rsidR="00202795" w:rsidRPr="0009102C">
              <w:rPr>
                <w:rFonts w:ascii="Verdana" w:hAnsi="Verdana"/>
                <w:b/>
                <w:sz w:val="14"/>
              </w:rPr>
              <w:t>Оператора</w:t>
            </w:r>
            <w:r w:rsidR="00202795" w:rsidRPr="00677C54">
              <w:rPr>
                <w:rFonts w:ascii="Verdana" w:hAnsi="Verdana"/>
                <w:b/>
                <w:sz w:val="14"/>
              </w:rPr>
              <w:t xml:space="preserve"> </w:t>
            </w:r>
            <w:sdt>
              <w:sdtPr>
                <w:rPr>
                  <w:rStyle w:val="1"/>
                </w:rPr>
                <w:id w:val="-1196163790"/>
                <w:placeholder>
                  <w:docPart w:val="D6B84020DFB84DBB9B98E11E4752DD2A"/>
                </w:placeholder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  <w:r w:rsidR="00677C54" w:rsidRPr="0009102C">
              <w:rPr>
                <w:rFonts w:ascii="Verdana" w:hAnsi="Verdana"/>
                <w:b/>
                <w:sz w:val="14"/>
                <w:szCs w:val="18"/>
              </w:rPr>
              <w:t xml:space="preserve"> </w:t>
            </w:r>
          </w:p>
          <w:p w:rsidR="00C5660A" w:rsidRPr="0009102C" w:rsidRDefault="00C5660A" w:rsidP="009F4D04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sz w:val="14"/>
              </w:rPr>
              <w:t xml:space="preserve">/ </w:t>
            </w:r>
            <w:r w:rsidRPr="0009102C">
              <w:rPr>
                <w:rFonts w:ascii="Verdana" w:hAnsi="Verdana"/>
                <w:sz w:val="14"/>
                <w:lang w:val="en-US"/>
              </w:rPr>
              <w:t>for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  <w:r w:rsidR="00202795" w:rsidRPr="0009102C">
              <w:rPr>
                <w:rFonts w:ascii="Verdana" w:hAnsi="Verdana"/>
                <w:sz w:val="14"/>
                <w:lang w:val="en-US"/>
              </w:rPr>
              <w:t>Operator</w:t>
            </w:r>
          </w:p>
          <w:p w:rsidR="00C5660A" w:rsidRPr="0009102C" w:rsidRDefault="00C5660A" w:rsidP="00F22221">
            <w:pPr>
              <w:rPr>
                <w:rFonts w:ascii="Verdana" w:hAnsi="Verdana"/>
                <w:sz w:val="14"/>
                <w:lang w:val="en-US"/>
              </w:rPr>
            </w:pPr>
            <w:r w:rsidRPr="0009102C">
              <w:rPr>
                <w:rFonts w:ascii="Verdana" w:hAnsi="Verdana"/>
                <w:b/>
                <w:sz w:val="14"/>
              </w:rPr>
              <w:t>Інше (якщо стосується)</w:t>
            </w:r>
            <w:r w:rsidRPr="0009102C">
              <w:rPr>
                <w:rFonts w:ascii="Verdana" w:hAnsi="Verdana"/>
                <w:b/>
                <w:sz w:val="14"/>
                <w:szCs w:val="18"/>
              </w:rPr>
              <w:t xml:space="preserve"> </w:t>
            </w:r>
            <w:sdt>
              <w:sdtPr>
                <w:rPr>
                  <w:rStyle w:val="1"/>
                </w:rPr>
                <w:id w:val="531542978"/>
                <w:placeholder>
                  <w:docPart w:val="E79556ED143D465CB4AB0F8C04065A8B"/>
                </w:placeholder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  <w:lang w:val="en-US"/>
                  </w:rPr>
                  <w:t>…</w:t>
                </w:r>
              </w:sdtContent>
            </w:sdt>
          </w:p>
          <w:p w:rsidR="00C5660A" w:rsidRPr="0009102C" w:rsidRDefault="00C5660A" w:rsidP="00F22221">
            <w:pPr>
              <w:rPr>
                <w:rFonts w:ascii="Verdana" w:hAnsi="Verdana"/>
                <w:sz w:val="14"/>
              </w:rPr>
            </w:pPr>
            <w:r w:rsidRPr="0009102C">
              <w:rPr>
                <w:rFonts w:ascii="Verdana" w:hAnsi="Verdana"/>
                <w:sz w:val="14"/>
              </w:rPr>
              <w:t xml:space="preserve">/ </w:t>
            </w:r>
            <w:r w:rsidRPr="0009102C">
              <w:rPr>
                <w:rFonts w:ascii="Verdana" w:hAnsi="Verdana"/>
                <w:sz w:val="14"/>
                <w:lang w:val="en-US"/>
              </w:rPr>
              <w:t>other</w:t>
            </w:r>
            <w:r w:rsidRPr="0009102C">
              <w:rPr>
                <w:rFonts w:ascii="Verdana" w:hAnsi="Verdana"/>
                <w:sz w:val="14"/>
              </w:rPr>
              <w:t xml:space="preserve"> (</w:t>
            </w:r>
            <w:r w:rsidRPr="0009102C">
              <w:rPr>
                <w:rFonts w:ascii="Verdana" w:hAnsi="Verdana"/>
                <w:sz w:val="14"/>
                <w:lang w:val="en-US"/>
              </w:rPr>
              <w:t>if</w:t>
            </w:r>
            <w:r w:rsidRPr="0009102C">
              <w:rPr>
                <w:rFonts w:ascii="Verdana" w:hAnsi="Verdana"/>
                <w:sz w:val="14"/>
              </w:rPr>
              <w:t xml:space="preserve"> </w:t>
            </w:r>
            <w:r w:rsidRPr="0009102C">
              <w:rPr>
                <w:rFonts w:ascii="Verdana" w:hAnsi="Verdana"/>
                <w:sz w:val="14"/>
                <w:lang w:val="en-US"/>
              </w:rPr>
              <w:t>applicable</w:t>
            </w:r>
            <w:r w:rsidRPr="0009102C">
              <w:rPr>
                <w:rFonts w:ascii="Verdana" w:hAnsi="Verdana"/>
                <w:sz w:val="14"/>
              </w:rPr>
              <w:t>)</w:t>
            </w:r>
          </w:p>
        </w:tc>
      </w:tr>
      <w:tr w:rsidR="00C5660A" w:rsidRPr="00E518EB" w:rsidTr="00161A4F">
        <w:tblPrEx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10881" w:type="dxa"/>
            <w:gridSpan w:val="10"/>
          </w:tcPr>
          <w:p w:rsidR="00C5660A" w:rsidRPr="008B76A0" w:rsidRDefault="00C5660A" w:rsidP="00C5660A">
            <w:pPr>
              <w:spacing w:after="120"/>
              <w:rPr>
                <w:rFonts w:ascii="Verdana" w:hAnsi="Verdana"/>
                <w:sz w:val="18"/>
              </w:rPr>
            </w:pPr>
            <w:r w:rsidRPr="00E518EB">
              <w:rPr>
                <w:rFonts w:ascii="Verdana" w:hAnsi="Verdana"/>
                <w:b/>
                <w:sz w:val="18"/>
              </w:rPr>
              <w:t xml:space="preserve">Опишіть процедуру відбору </w:t>
            </w:r>
            <w:r w:rsidRPr="00E518EB">
              <w:rPr>
                <w:rFonts w:ascii="Verdana" w:hAnsi="Verdana"/>
                <w:sz w:val="18"/>
              </w:rPr>
              <w:t xml:space="preserve">/ </w:t>
            </w:r>
            <w:r w:rsidRPr="00DF78A8">
              <w:rPr>
                <w:rFonts w:ascii="Verdana" w:hAnsi="Verdana"/>
                <w:sz w:val="16"/>
                <w:lang w:val="en-US"/>
              </w:rPr>
              <w:t>Description</w:t>
            </w:r>
            <w:r w:rsidRPr="008B76A0">
              <w:rPr>
                <w:rFonts w:ascii="Verdana" w:hAnsi="Verdana"/>
                <w:sz w:val="16"/>
              </w:rPr>
              <w:t xml:space="preserve"> </w:t>
            </w:r>
            <w:r w:rsidRPr="00DF78A8">
              <w:rPr>
                <w:rFonts w:ascii="Verdana" w:hAnsi="Verdana"/>
                <w:sz w:val="16"/>
                <w:lang w:val="en-US"/>
              </w:rPr>
              <w:t>of</w:t>
            </w:r>
            <w:r w:rsidRPr="008B76A0">
              <w:rPr>
                <w:rFonts w:ascii="Verdana" w:hAnsi="Verdana"/>
                <w:sz w:val="16"/>
              </w:rPr>
              <w:t xml:space="preserve"> </w:t>
            </w:r>
            <w:r w:rsidRPr="00DF78A8">
              <w:rPr>
                <w:rFonts w:ascii="Verdana" w:hAnsi="Verdana"/>
                <w:sz w:val="16"/>
                <w:lang w:val="en-US"/>
              </w:rPr>
              <w:t>sampling</w:t>
            </w:r>
            <w:r w:rsidRPr="008B76A0">
              <w:rPr>
                <w:rFonts w:ascii="Verdana" w:hAnsi="Verdana"/>
                <w:sz w:val="16"/>
              </w:rPr>
              <w:t xml:space="preserve"> </w:t>
            </w:r>
            <w:r w:rsidRPr="00DF78A8">
              <w:rPr>
                <w:rFonts w:ascii="Verdana" w:hAnsi="Verdana"/>
                <w:sz w:val="16"/>
                <w:lang w:val="en-US"/>
              </w:rPr>
              <w:t>method</w:t>
            </w:r>
          </w:p>
          <w:p w:rsidR="00C5660A" w:rsidRPr="00677C54" w:rsidRDefault="004F3EDC" w:rsidP="00C5660A">
            <w:sdt>
              <w:sdtPr>
                <w:id w:val="68286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4E5037">
              <w:rPr>
                <w:rFonts w:ascii="Verdana" w:hAnsi="Verdana"/>
                <w:b/>
                <w:sz w:val="16"/>
              </w:rPr>
              <w:t>Інструкція ОС</w:t>
            </w:r>
            <w:r w:rsidR="00C5660A" w:rsidRPr="008B76A0">
              <w:rPr>
                <w:rFonts w:ascii="Verdana" w:hAnsi="Verdana"/>
                <w:sz w:val="18"/>
              </w:rPr>
              <w:t xml:space="preserve"> /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OS</w:t>
            </w:r>
            <w:r w:rsidR="00C5660A" w:rsidRPr="008B76A0">
              <w:rPr>
                <w:rFonts w:ascii="Verdana" w:hAnsi="Verdana"/>
                <w:sz w:val="16"/>
              </w:rPr>
              <w:t xml:space="preserve">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Instruction</w:t>
            </w:r>
            <w:r w:rsidR="00C5660A" w:rsidRPr="008B76A0">
              <w:rPr>
                <w:rFonts w:ascii="Verdana" w:hAnsi="Verdana"/>
                <w:sz w:val="16"/>
              </w:rPr>
              <w:t xml:space="preserve"> </w:t>
            </w:r>
            <w:r w:rsidR="00C5660A">
              <w:rPr>
                <w:rFonts w:ascii="Verdana" w:hAnsi="Verdana"/>
                <w:sz w:val="18"/>
              </w:rPr>
              <w:t xml:space="preserve">          </w:t>
            </w:r>
            <w:r w:rsidR="00C5660A" w:rsidRPr="00C5660A">
              <w:rPr>
                <w:rFonts w:ascii="Verdana" w:hAnsi="Verdana"/>
                <w:sz w:val="18"/>
              </w:rPr>
              <w:t xml:space="preserve">  </w:t>
            </w:r>
            <w:r w:rsidR="00C5660A" w:rsidRPr="003D2F33">
              <w:rPr>
                <w:rFonts w:ascii="Verdana" w:hAnsi="Verdana"/>
                <w:sz w:val="18"/>
              </w:rPr>
              <w:t xml:space="preserve">              </w:t>
            </w:r>
            <w:sdt>
              <w:sdtPr>
                <w:id w:val="-128033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660A" w:rsidRPr="00A04D1F">
              <w:rPr>
                <w:rFonts w:ascii="Verdana" w:hAnsi="Verdana"/>
                <w:b/>
                <w:sz w:val="18"/>
              </w:rPr>
              <w:t xml:space="preserve"> </w:t>
            </w:r>
            <w:r w:rsidR="00C5660A" w:rsidRPr="004E5037">
              <w:rPr>
                <w:rFonts w:ascii="Verdana" w:hAnsi="Verdana"/>
                <w:b/>
                <w:sz w:val="16"/>
              </w:rPr>
              <w:t>Якщо інша – будь ласка, опишіть</w:t>
            </w:r>
            <w:r w:rsidR="00C5660A" w:rsidRPr="00E518EB">
              <w:rPr>
                <w:rFonts w:ascii="Verdana" w:hAnsi="Verdana"/>
                <w:sz w:val="18"/>
              </w:rPr>
              <w:t xml:space="preserve"> /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Describe</w:t>
            </w:r>
            <w:r w:rsidR="00C5660A" w:rsidRPr="00A04D1F">
              <w:rPr>
                <w:rFonts w:ascii="Verdana" w:hAnsi="Verdana"/>
                <w:sz w:val="16"/>
              </w:rPr>
              <w:t xml:space="preserve">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below</w:t>
            </w:r>
            <w:r w:rsidR="00C5660A" w:rsidRPr="00A04D1F">
              <w:rPr>
                <w:rFonts w:ascii="Verdana" w:hAnsi="Verdana"/>
                <w:sz w:val="16"/>
              </w:rPr>
              <w:t xml:space="preserve">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if</w:t>
            </w:r>
            <w:r w:rsidR="00C5660A" w:rsidRPr="00A04D1F">
              <w:rPr>
                <w:rFonts w:ascii="Verdana" w:hAnsi="Verdana"/>
                <w:sz w:val="16"/>
              </w:rPr>
              <w:t xml:space="preserve"> </w:t>
            </w:r>
            <w:r w:rsidR="00C5660A" w:rsidRPr="00DF78A8">
              <w:rPr>
                <w:rFonts w:ascii="Verdana" w:hAnsi="Verdana"/>
                <w:sz w:val="16"/>
                <w:lang w:val="en-US"/>
              </w:rPr>
              <w:t>not</w:t>
            </w:r>
            <w:r w:rsidR="00C5660A" w:rsidRPr="00DF78A8">
              <w:rPr>
                <w:rFonts w:ascii="Verdana" w:hAnsi="Verdana"/>
                <w:sz w:val="16"/>
              </w:rPr>
              <w:t xml:space="preserve"> </w:t>
            </w:r>
            <w:sdt>
              <w:sdtPr>
                <w:rPr>
                  <w:rStyle w:val="1"/>
                </w:rPr>
                <w:id w:val="1989360671"/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</w:p>
          <w:p w:rsidR="00C5660A" w:rsidRPr="00C5660A" w:rsidRDefault="00C5660A" w:rsidP="00C5660A">
            <w:pPr>
              <w:rPr>
                <w:rFonts w:ascii="Verdana" w:hAnsi="Verdana"/>
                <w:sz w:val="18"/>
              </w:rPr>
            </w:pPr>
          </w:p>
        </w:tc>
      </w:tr>
    </w:tbl>
    <w:p w:rsidR="007A43FD" w:rsidRPr="007A43FD" w:rsidRDefault="007A43FD" w:rsidP="007A43FD">
      <w:pPr>
        <w:rPr>
          <w:vanish/>
        </w:rPr>
      </w:pPr>
    </w:p>
    <w:tbl>
      <w:tblPr>
        <w:tblpPr w:leftFromText="180" w:rightFromText="180" w:vertAnchor="text" w:horzAnchor="margin" w:tblpX="-186" w:tblpY="93"/>
        <w:tblW w:w="10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1"/>
      </w:tblGrid>
      <w:tr w:rsidR="00E46AF3" w:rsidRPr="004150EE" w:rsidTr="00512B8F">
        <w:trPr>
          <w:trHeight w:val="272"/>
        </w:trPr>
        <w:tc>
          <w:tcPr>
            <w:tcW w:w="10891" w:type="dxa"/>
            <w:shd w:val="clear" w:color="auto" w:fill="BFBFBF"/>
            <w:vAlign w:val="center"/>
          </w:tcPr>
          <w:p w:rsidR="00E46AF3" w:rsidRDefault="00E46AF3" w:rsidP="00512B8F">
            <w:pPr>
              <w:rPr>
                <w:rFonts w:ascii="Verdana" w:hAnsi="Verdana"/>
                <w:sz w:val="20"/>
                <w:szCs w:val="20"/>
              </w:rPr>
            </w:pPr>
            <w:r w:rsidRPr="00BA197C">
              <w:rPr>
                <w:rFonts w:ascii="Verdana" w:hAnsi="Verdana"/>
                <w:b/>
                <w:sz w:val="20"/>
                <w:szCs w:val="20"/>
              </w:rPr>
              <w:t xml:space="preserve">Вид аналізу </w:t>
            </w:r>
            <w:r w:rsidR="008D4873">
              <w:rPr>
                <w:rFonts w:ascii="Verdana" w:hAnsi="Verdana"/>
                <w:b/>
                <w:sz w:val="20"/>
                <w:szCs w:val="20"/>
              </w:rPr>
              <w:t xml:space="preserve">/ </w:t>
            </w:r>
            <w:r w:rsidRPr="00BA197C">
              <w:rPr>
                <w:rFonts w:ascii="Verdana" w:hAnsi="Verdana"/>
                <w:sz w:val="20"/>
                <w:szCs w:val="20"/>
                <w:lang w:val="en-US"/>
              </w:rPr>
              <w:t>Analysis type</w:t>
            </w:r>
          </w:p>
          <w:p w:rsidR="00E46AF3" w:rsidRPr="002B2199" w:rsidRDefault="00E46AF3" w:rsidP="00512B8F">
            <w:pPr>
              <w:rPr>
                <w:rFonts w:ascii="Verdana" w:hAnsi="Verdana"/>
                <w:b/>
                <w:sz w:val="16"/>
                <w:szCs w:val="16"/>
              </w:rPr>
            </w:pPr>
            <w:r w:rsidRPr="002B2199">
              <w:rPr>
                <w:rFonts w:ascii="Verdana" w:hAnsi="Verdana"/>
                <w:sz w:val="16"/>
                <w:szCs w:val="16"/>
              </w:rPr>
              <w:t xml:space="preserve">(відмічає інспектор/ </w:t>
            </w:r>
            <w:r w:rsidRPr="002B2199">
              <w:rPr>
                <w:rFonts w:ascii="Verdana" w:hAnsi="Verdana"/>
                <w:sz w:val="16"/>
                <w:szCs w:val="16"/>
                <w:lang w:val="en-US"/>
              </w:rPr>
              <w:t xml:space="preserve">will be marked by inspector </w:t>
            </w:r>
            <w:r w:rsidRPr="002B2199">
              <w:rPr>
                <w:rFonts w:ascii="Verdana" w:hAnsi="Verdana"/>
                <w:sz w:val="16"/>
                <w:szCs w:val="16"/>
              </w:rPr>
              <w:t>)</w:t>
            </w:r>
          </w:p>
        </w:tc>
      </w:tr>
      <w:tr w:rsidR="00E46AF3" w:rsidRPr="004150EE" w:rsidTr="0009102C">
        <w:trPr>
          <w:trHeight w:val="1102"/>
        </w:trPr>
        <w:tc>
          <w:tcPr>
            <w:tcW w:w="10891" w:type="dxa"/>
          </w:tcPr>
          <w:p w:rsidR="00E46AF3" w:rsidRPr="00677C54" w:rsidRDefault="004F3EDC" w:rsidP="00677C54">
            <w:sdt>
              <w:sdtPr>
                <w:id w:val="103276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6AF3" w:rsidRPr="0009102C">
              <w:rPr>
                <w:rFonts w:ascii="Verdana" w:hAnsi="Verdana"/>
                <w:b/>
                <w:sz w:val="16"/>
              </w:rPr>
              <w:t xml:space="preserve">Визначення залишків пестицидів </w:t>
            </w:r>
            <w:r w:rsidR="00A72B53" w:rsidRPr="00677C54">
              <w:rPr>
                <w:rFonts w:ascii="Verdana" w:hAnsi="Verdana"/>
                <w:b/>
                <w:sz w:val="16"/>
              </w:rPr>
              <w:t xml:space="preserve">/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Determination</w:t>
            </w:r>
            <w:r w:rsidR="00E46AF3" w:rsidRPr="0009102C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of</w:t>
            </w:r>
            <w:r w:rsidR="00E46AF3" w:rsidRPr="00677C54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pesticide</w:t>
            </w:r>
            <w:r w:rsidR="00E46AF3" w:rsidRPr="0009102C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residue</w:t>
            </w:r>
          </w:p>
          <w:p w:rsidR="00E46AF3" w:rsidRPr="00677C54" w:rsidRDefault="004F3EDC" w:rsidP="00677C54">
            <w:sdt>
              <w:sdtPr>
                <w:id w:val="61949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6AF3" w:rsidRPr="0009102C">
              <w:rPr>
                <w:rFonts w:ascii="Verdana" w:hAnsi="Verdana"/>
                <w:b/>
                <w:sz w:val="16"/>
              </w:rPr>
              <w:t xml:space="preserve">Визначення </w:t>
            </w:r>
            <w:r w:rsidR="00A72B53" w:rsidRPr="0009102C">
              <w:rPr>
                <w:rFonts w:ascii="Verdana" w:hAnsi="Verdana"/>
                <w:b/>
                <w:sz w:val="16"/>
              </w:rPr>
              <w:t>наявності</w:t>
            </w:r>
            <w:r w:rsidR="00E46AF3" w:rsidRPr="0009102C">
              <w:rPr>
                <w:rFonts w:ascii="Verdana" w:hAnsi="Verdana"/>
                <w:b/>
                <w:sz w:val="16"/>
              </w:rPr>
              <w:t xml:space="preserve"> ГМО</w:t>
            </w:r>
            <w:r w:rsidR="00E46AF3" w:rsidRPr="00677C54">
              <w:rPr>
                <w:rFonts w:ascii="Verdana" w:hAnsi="Verdana"/>
                <w:b/>
                <w:sz w:val="16"/>
              </w:rPr>
              <w:t xml:space="preserve"> </w:t>
            </w:r>
            <w:r w:rsidR="00A72B53" w:rsidRPr="00677C54">
              <w:rPr>
                <w:rFonts w:ascii="Verdana" w:hAnsi="Verdana"/>
                <w:b/>
                <w:sz w:val="16"/>
              </w:rPr>
              <w:t xml:space="preserve">/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Determination</w:t>
            </w:r>
            <w:r w:rsidR="00E46AF3" w:rsidRPr="00677C54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of</w:t>
            </w:r>
            <w:r w:rsidR="00E46AF3" w:rsidRPr="00677C54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GMO</w:t>
            </w:r>
            <w:r w:rsidR="00E46AF3" w:rsidRPr="00677C54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content</w:t>
            </w:r>
          </w:p>
          <w:p w:rsidR="00C5660A" w:rsidRPr="00677C54" w:rsidRDefault="004F3EDC" w:rsidP="00DE6513">
            <w:sdt>
              <w:sdtPr>
                <w:id w:val="-77323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7C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46AF3" w:rsidRPr="0009102C">
              <w:rPr>
                <w:rFonts w:ascii="Verdana" w:hAnsi="Verdana"/>
                <w:b/>
                <w:sz w:val="16"/>
              </w:rPr>
              <w:t xml:space="preserve">Інше (уточніть </w:t>
            </w:r>
            <w:r w:rsidR="00A72B53" w:rsidRPr="0009102C">
              <w:rPr>
                <w:rFonts w:ascii="Verdana" w:hAnsi="Verdana"/>
                <w:b/>
                <w:sz w:val="16"/>
              </w:rPr>
              <w:t xml:space="preserve">або: </w:t>
            </w:r>
            <w:r w:rsidR="00E46AF3" w:rsidRPr="0009102C">
              <w:rPr>
                <w:rFonts w:ascii="Verdana" w:hAnsi="Verdana"/>
                <w:b/>
                <w:sz w:val="16"/>
              </w:rPr>
              <w:t xml:space="preserve">визначення вмісту важких металів, радіонуклідів, нітратів, тощо) </w:t>
            </w:r>
            <w:r w:rsidR="00E46AF3" w:rsidRPr="0009102C">
              <w:rPr>
                <w:rFonts w:ascii="Verdana" w:hAnsi="Verdana"/>
                <w:sz w:val="14"/>
              </w:rPr>
              <w:t xml:space="preserve">/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Other</w:t>
            </w:r>
            <w:r w:rsidR="00E46AF3" w:rsidRPr="0009102C">
              <w:rPr>
                <w:rFonts w:ascii="Verdana" w:hAnsi="Verdana"/>
                <w:sz w:val="14"/>
              </w:rPr>
              <w:t xml:space="preserve"> (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Determination</w:t>
            </w:r>
            <w:r w:rsidR="00E46AF3" w:rsidRPr="0009102C">
              <w:rPr>
                <w:rFonts w:ascii="Verdana" w:hAnsi="Verdana"/>
                <w:sz w:val="14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of</w:t>
            </w:r>
            <w:r w:rsidR="00E46AF3" w:rsidRPr="0009102C">
              <w:rPr>
                <w:rFonts w:ascii="Verdana" w:hAnsi="Verdana"/>
                <w:sz w:val="14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heavy</w:t>
            </w:r>
            <w:r w:rsidR="00E46AF3" w:rsidRPr="0009102C">
              <w:rPr>
                <w:rFonts w:ascii="Verdana" w:hAnsi="Verdana"/>
                <w:sz w:val="14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metals</w:t>
            </w:r>
            <w:r w:rsidR="00E46AF3" w:rsidRPr="0009102C">
              <w:rPr>
                <w:rFonts w:ascii="Verdana" w:hAnsi="Verdana"/>
                <w:sz w:val="14"/>
              </w:rPr>
              <w:t xml:space="preserve">, </w:t>
            </w:r>
            <w:r w:rsidR="00E46AF3" w:rsidRPr="0009102C">
              <w:rPr>
                <w:rFonts w:ascii="Verdana" w:hAnsi="Verdana"/>
                <w:sz w:val="14"/>
                <w:szCs w:val="16"/>
              </w:rPr>
              <w:t xml:space="preserve"> </w:t>
            </w:r>
            <w:r w:rsidR="00A72B53" w:rsidRPr="0009102C">
              <w:rPr>
                <w:rFonts w:ascii="Verdana" w:hAnsi="Verdana"/>
                <w:sz w:val="14"/>
                <w:szCs w:val="16"/>
                <w:lang w:val="en-US"/>
              </w:rPr>
              <w:t>OR</w:t>
            </w:r>
            <w:r w:rsidR="00A72B53" w:rsidRPr="00677C54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radionuclides</w:t>
            </w:r>
            <w:r w:rsidR="00E46AF3" w:rsidRPr="0009102C">
              <w:rPr>
                <w:rFonts w:ascii="Verdana" w:hAnsi="Verdana"/>
                <w:sz w:val="14"/>
              </w:rPr>
              <w:t xml:space="preserve">, </w:t>
            </w:r>
            <w:r w:rsidR="00A72B53" w:rsidRPr="0009102C">
              <w:rPr>
                <w:rFonts w:ascii="Verdana" w:hAnsi="Verdana"/>
                <w:sz w:val="14"/>
                <w:lang w:val="en-US"/>
              </w:rPr>
              <w:t>OR</w:t>
            </w:r>
            <w:r w:rsidR="00A72B53" w:rsidRPr="00677C54">
              <w:rPr>
                <w:rFonts w:ascii="Verdana" w:hAnsi="Verdana"/>
                <w:sz w:val="14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szCs w:val="16"/>
                <w:lang w:val="en-US"/>
              </w:rPr>
              <w:t>nitrates</w:t>
            </w:r>
            <w:r w:rsidR="00E46AF3" w:rsidRPr="0009102C">
              <w:rPr>
                <w:rFonts w:ascii="Verdana" w:hAnsi="Verdana"/>
                <w:sz w:val="14"/>
              </w:rPr>
              <w:t xml:space="preserve">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content</w:t>
            </w:r>
            <w:r w:rsidR="00E46AF3" w:rsidRPr="0009102C">
              <w:rPr>
                <w:rFonts w:ascii="Verdana" w:hAnsi="Verdana"/>
                <w:sz w:val="14"/>
              </w:rPr>
              <w:t xml:space="preserve">, </w:t>
            </w:r>
            <w:r w:rsidR="00E46AF3" w:rsidRPr="0009102C">
              <w:rPr>
                <w:rFonts w:ascii="Verdana" w:hAnsi="Verdana"/>
                <w:sz w:val="14"/>
                <w:lang w:val="en-US"/>
              </w:rPr>
              <w:t>etc</w:t>
            </w:r>
            <w:r w:rsidR="00E46AF3" w:rsidRPr="0009102C">
              <w:rPr>
                <w:rFonts w:ascii="Verdana" w:hAnsi="Verdana"/>
                <w:sz w:val="14"/>
              </w:rPr>
              <w:t>.)</w:t>
            </w:r>
            <w:r w:rsidR="00C5660A" w:rsidRPr="00677C54">
              <w:rPr>
                <w:rFonts w:ascii="Verdana" w:hAnsi="Verdana"/>
                <w:sz w:val="14"/>
              </w:rPr>
              <w:t xml:space="preserve"> - </w:t>
            </w:r>
            <w:r w:rsidR="00677C54">
              <w:t xml:space="preserve"> </w:t>
            </w:r>
            <w:sdt>
              <w:sdtPr>
                <w:rPr>
                  <w:rStyle w:val="1"/>
                </w:rPr>
                <w:id w:val="1761948518"/>
                <w:showingPlcHdr/>
              </w:sdtPr>
              <w:sdtEndPr>
                <w:rPr>
                  <w:rStyle w:val="a0"/>
                  <w:b/>
                  <w:color w:val="auto"/>
                  <w:sz w:val="20"/>
                  <w:szCs w:val="20"/>
                </w:rPr>
              </w:sdtEndPr>
              <w:sdtContent>
                <w:r w:rsidR="00677C54" w:rsidRPr="00677C54">
                  <w:rPr>
                    <w:rStyle w:val="1"/>
                    <w:color w:val="808080" w:themeColor="background1" w:themeShade="80"/>
                  </w:rPr>
                  <w:t>…</w:t>
                </w:r>
              </w:sdtContent>
            </w:sdt>
          </w:p>
        </w:tc>
      </w:tr>
    </w:tbl>
    <w:p w:rsidR="00065776" w:rsidRPr="003D2F33" w:rsidRDefault="008824C9" w:rsidP="00774119">
      <w:pPr>
        <w:spacing w:before="60"/>
        <w:ind w:left="-284" w:right="-407"/>
        <w:jc w:val="both"/>
        <w:rPr>
          <w:rFonts w:ascii="Verdana" w:hAnsi="Verdana"/>
          <w:b/>
          <w:sz w:val="14"/>
          <w:szCs w:val="16"/>
        </w:rPr>
      </w:pPr>
      <w:r w:rsidRPr="003D2F33">
        <w:rPr>
          <w:rFonts w:ascii="Verdana" w:hAnsi="Verdana"/>
          <w:b/>
          <w:sz w:val="14"/>
          <w:szCs w:val="16"/>
        </w:rPr>
        <w:t>Лабораторію,   в яку буде направлений  зразок,  буде обрано із  списку затверджених  лабораторій Органік Стандарт, відповідно до їх операційної можливості провести необхідні аналізи в найкоротший термін.</w:t>
      </w:r>
    </w:p>
    <w:p w:rsidR="003D2F33" w:rsidRDefault="00DF7CBC" w:rsidP="00774119">
      <w:pPr>
        <w:ind w:left="-284" w:right="-407"/>
        <w:jc w:val="both"/>
        <w:rPr>
          <w:rFonts w:ascii="Verdana" w:hAnsi="Verdana"/>
          <w:sz w:val="14"/>
          <w:szCs w:val="16"/>
          <w:lang w:val="en-US"/>
        </w:rPr>
      </w:pPr>
      <w:r w:rsidRPr="003D2F33">
        <w:rPr>
          <w:rFonts w:ascii="Verdana" w:hAnsi="Verdana"/>
          <w:sz w:val="14"/>
          <w:szCs w:val="16"/>
        </w:rPr>
        <w:t xml:space="preserve">Laboratory, </w:t>
      </w:r>
      <w:r w:rsidRPr="003D2F33">
        <w:rPr>
          <w:rFonts w:ascii="Verdana" w:hAnsi="Verdana"/>
          <w:sz w:val="14"/>
          <w:szCs w:val="16"/>
          <w:lang w:val="en-US"/>
        </w:rPr>
        <w:t>where</w:t>
      </w:r>
      <w:r w:rsidRPr="003D2F33">
        <w:rPr>
          <w:rFonts w:ascii="Verdana" w:hAnsi="Verdana"/>
          <w:sz w:val="14"/>
          <w:szCs w:val="16"/>
        </w:rPr>
        <w:t xml:space="preserve"> </w:t>
      </w:r>
      <w:r w:rsidRPr="003D2F33">
        <w:rPr>
          <w:rFonts w:ascii="Verdana" w:hAnsi="Verdana"/>
          <w:sz w:val="14"/>
          <w:szCs w:val="16"/>
          <w:lang w:val="en-US"/>
        </w:rPr>
        <w:t>the</w:t>
      </w:r>
      <w:r w:rsidRPr="003D2F33">
        <w:rPr>
          <w:rFonts w:ascii="Verdana" w:hAnsi="Verdana"/>
          <w:sz w:val="14"/>
          <w:szCs w:val="16"/>
        </w:rPr>
        <w:t xml:space="preserve"> sample will be</w:t>
      </w:r>
      <w:r w:rsidRPr="003D2F33">
        <w:rPr>
          <w:rFonts w:ascii="Verdana" w:hAnsi="Verdana"/>
          <w:sz w:val="14"/>
          <w:szCs w:val="16"/>
          <w:lang w:val="en-US"/>
        </w:rPr>
        <w:t xml:space="preserve"> sent, will be</w:t>
      </w:r>
      <w:r w:rsidRPr="003D2F33">
        <w:rPr>
          <w:rFonts w:ascii="Verdana" w:hAnsi="Verdana"/>
          <w:sz w:val="14"/>
          <w:szCs w:val="16"/>
        </w:rPr>
        <w:t xml:space="preserve"> selected from the</w:t>
      </w:r>
      <w:r w:rsidRPr="003D2F33">
        <w:rPr>
          <w:rFonts w:ascii="Verdana" w:hAnsi="Verdana"/>
          <w:sz w:val="14"/>
          <w:szCs w:val="16"/>
          <w:lang w:val="en-US"/>
        </w:rPr>
        <w:t xml:space="preserve"> Organic Standard</w:t>
      </w:r>
      <w:r w:rsidRPr="003D2F33">
        <w:rPr>
          <w:rFonts w:ascii="Verdana" w:hAnsi="Verdana"/>
          <w:sz w:val="14"/>
          <w:szCs w:val="16"/>
        </w:rPr>
        <w:t xml:space="preserve"> list of approved laboratories, </w:t>
      </w:r>
      <w:r w:rsidRPr="003D2F33">
        <w:rPr>
          <w:rFonts w:ascii="Verdana" w:hAnsi="Verdana"/>
          <w:sz w:val="14"/>
          <w:szCs w:val="16"/>
          <w:lang w:val="en-US"/>
        </w:rPr>
        <w:t>and depends on laboratory</w:t>
      </w:r>
      <w:r w:rsidR="008F64A9" w:rsidRPr="003D2F33">
        <w:rPr>
          <w:rFonts w:ascii="Verdana" w:hAnsi="Verdana"/>
          <w:sz w:val="14"/>
          <w:szCs w:val="16"/>
          <w:lang w:val="en-US"/>
        </w:rPr>
        <w:t>’s</w:t>
      </w:r>
      <w:r w:rsidRPr="003D2F33">
        <w:rPr>
          <w:rFonts w:ascii="Verdana" w:hAnsi="Verdana"/>
          <w:sz w:val="14"/>
          <w:szCs w:val="16"/>
        </w:rPr>
        <w:t xml:space="preserve"> operational capabilities to conduct necessary </w:t>
      </w:r>
      <w:r w:rsidRPr="003D2F33">
        <w:rPr>
          <w:rFonts w:ascii="Verdana" w:hAnsi="Verdana"/>
          <w:sz w:val="14"/>
          <w:szCs w:val="16"/>
          <w:lang w:val="en-US"/>
        </w:rPr>
        <w:t>analysis</w:t>
      </w:r>
      <w:r w:rsidRPr="003D2F33">
        <w:rPr>
          <w:rFonts w:ascii="Verdana" w:hAnsi="Verdana"/>
          <w:sz w:val="14"/>
          <w:szCs w:val="16"/>
        </w:rPr>
        <w:t xml:space="preserve"> as soon as possible.</w:t>
      </w:r>
    </w:p>
    <w:p w:rsidR="008D4873" w:rsidRPr="00161A4F" w:rsidRDefault="00144D89" w:rsidP="00DE6513">
      <w:pPr>
        <w:spacing w:before="60" w:after="120"/>
        <w:ind w:left="-284" w:right="-407"/>
        <w:jc w:val="both"/>
        <w:rPr>
          <w:rFonts w:ascii="Verdana" w:hAnsi="Verdana"/>
          <w:sz w:val="14"/>
          <w:szCs w:val="16"/>
          <w:lang w:val="en-US"/>
        </w:rPr>
      </w:pPr>
      <w:r w:rsidRPr="00161A4F">
        <w:rPr>
          <w:rFonts w:ascii="Verdana" w:hAnsi="Verdana"/>
          <w:b/>
          <w:sz w:val="14"/>
          <w:szCs w:val="16"/>
        </w:rPr>
        <w:t xml:space="preserve">Представник </w:t>
      </w:r>
      <w:r w:rsidR="00161A4F" w:rsidRPr="00161A4F">
        <w:rPr>
          <w:rFonts w:ascii="Verdana" w:hAnsi="Verdana"/>
          <w:b/>
          <w:sz w:val="14"/>
          <w:szCs w:val="16"/>
          <w:lang w:val="ru-RU"/>
        </w:rPr>
        <w:t>оператора</w:t>
      </w:r>
      <w:r w:rsidR="00161A4F" w:rsidRPr="00161A4F">
        <w:rPr>
          <w:rFonts w:ascii="Verdana" w:hAnsi="Verdana"/>
          <w:b/>
          <w:sz w:val="14"/>
          <w:szCs w:val="16"/>
          <w:lang w:val="en-US"/>
        </w:rPr>
        <w:t xml:space="preserve">, </w:t>
      </w:r>
      <w:r w:rsidR="00161A4F" w:rsidRPr="00161A4F">
        <w:rPr>
          <w:rFonts w:ascii="Verdana" w:hAnsi="Verdana"/>
          <w:b/>
          <w:sz w:val="14"/>
          <w:szCs w:val="16"/>
          <w:lang w:val="ru-RU"/>
        </w:rPr>
        <w:t>замовника</w:t>
      </w:r>
      <w:r w:rsidR="008D4873" w:rsidRPr="00161A4F">
        <w:rPr>
          <w:rFonts w:ascii="Verdana" w:hAnsi="Verdana"/>
          <w:b/>
          <w:sz w:val="14"/>
          <w:szCs w:val="16"/>
        </w:rPr>
        <w:t xml:space="preserve"> </w:t>
      </w:r>
      <w:r w:rsidR="005A36FF" w:rsidRPr="00161A4F">
        <w:rPr>
          <w:rFonts w:ascii="Verdana" w:hAnsi="Verdana"/>
          <w:b/>
          <w:sz w:val="14"/>
          <w:szCs w:val="16"/>
        </w:rPr>
        <w:t>отрима</w:t>
      </w:r>
      <w:r w:rsidR="008D4873" w:rsidRPr="00161A4F">
        <w:rPr>
          <w:rFonts w:ascii="Verdana" w:hAnsi="Verdana"/>
          <w:b/>
          <w:sz w:val="14"/>
          <w:szCs w:val="16"/>
        </w:rPr>
        <w:t>в</w:t>
      </w:r>
      <w:r w:rsidR="005A36FF" w:rsidRPr="00161A4F">
        <w:rPr>
          <w:rFonts w:ascii="Verdana" w:hAnsi="Verdana"/>
          <w:b/>
          <w:sz w:val="14"/>
          <w:szCs w:val="16"/>
        </w:rPr>
        <w:t xml:space="preserve"> копію даного акту</w:t>
      </w:r>
      <w:r w:rsidR="005A36FF" w:rsidRPr="00161A4F">
        <w:rPr>
          <w:rFonts w:ascii="Verdana" w:hAnsi="Verdana"/>
          <w:sz w:val="20"/>
        </w:rPr>
        <w:t xml:space="preserve"> / </w:t>
      </w:r>
      <w:r w:rsidR="005A36FF" w:rsidRPr="00161A4F">
        <w:rPr>
          <w:rFonts w:ascii="Verdana" w:hAnsi="Verdana"/>
          <w:sz w:val="14"/>
          <w:szCs w:val="16"/>
        </w:rPr>
        <w:t xml:space="preserve">Copy of this document received by </w:t>
      </w:r>
      <w:r w:rsidR="00161A4F" w:rsidRPr="00161A4F">
        <w:rPr>
          <w:rFonts w:ascii="Verdana" w:hAnsi="Verdana"/>
          <w:sz w:val="14"/>
          <w:szCs w:val="16"/>
          <w:lang w:val="en-US"/>
        </w:rPr>
        <w:t>the operator and mandator</w:t>
      </w:r>
      <w:r w:rsidR="005A36FF" w:rsidRPr="00161A4F">
        <w:rPr>
          <w:rFonts w:ascii="Verdana" w:hAnsi="Verdana"/>
          <w:sz w:val="14"/>
          <w:szCs w:val="16"/>
        </w:rPr>
        <w:t xml:space="preserve">  </w:t>
      </w:r>
      <w:r w:rsidR="005A36FF" w:rsidRPr="00161A4F">
        <w:rPr>
          <w:rFonts w:ascii="Verdana" w:hAnsi="Verdana"/>
          <w:sz w:val="14"/>
          <w:szCs w:val="16"/>
          <w:lang w:val="en-US"/>
        </w:rPr>
        <w:t xml:space="preserve">                  </w:t>
      </w:r>
    </w:p>
    <w:tbl>
      <w:tblPr>
        <w:tblW w:w="10662" w:type="dxa"/>
        <w:tblInd w:w="-172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2126"/>
        <w:gridCol w:w="2693"/>
        <w:gridCol w:w="2869"/>
      </w:tblGrid>
      <w:tr w:rsidR="00161A4F" w:rsidRPr="00734675" w:rsidTr="00677C54">
        <w:sdt>
          <w:sdtPr>
            <w:rPr>
              <w:rStyle w:val="1"/>
            </w:rPr>
            <w:id w:val="-1053612316"/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974" w:type="dxa"/>
                <w:shd w:val="clear" w:color="auto" w:fill="auto"/>
                <w:vAlign w:val="center"/>
              </w:tcPr>
              <w:p w:rsidR="00161A4F" w:rsidRPr="00161A4F" w:rsidRDefault="00677C54" w:rsidP="00161A4F">
                <w:pPr>
                  <w:jc w:val="center"/>
                  <w:rPr>
                    <w:rFonts w:ascii="Verdana" w:hAnsi="Verdana"/>
                    <w:sz w:val="16"/>
                    <w:szCs w:val="16"/>
                    <w:lang w:val="ru-RU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  <w:sdt>
          <w:sdtPr>
            <w:rPr>
              <w:rStyle w:val="1"/>
            </w:rPr>
            <w:id w:val="-135418324"/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126" w:type="dxa"/>
                <w:shd w:val="clear" w:color="auto" w:fill="auto"/>
                <w:vAlign w:val="center"/>
              </w:tcPr>
              <w:p w:rsidR="00161A4F" w:rsidRPr="00734675" w:rsidRDefault="00677C54" w:rsidP="00161A4F">
                <w:pPr>
                  <w:jc w:val="center"/>
                  <w:rPr>
                    <w:rFonts w:ascii="Verdana" w:hAnsi="Verdana"/>
                    <w:sz w:val="16"/>
                    <w:szCs w:val="16"/>
                    <w:lang w:val="en-US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  <w:sdt>
          <w:sdtPr>
            <w:rPr>
              <w:rStyle w:val="1"/>
            </w:rPr>
            <w:id w:val="-460878668"/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693" w:type="dxa"/>
                <w:vAlign w:val="center"/>
              </w:tcPr>
              <w:p w:rsidR="00161A4F" w:rsidRPr="00734675" w:rsidRDefault="00677C54" w:rsidP="00161A4F">
                <w:pPr>
                  <w:ind w:left="-178"/>
                  <w:jc w:val="center"/>
                  <w:rPr>
                    <w:rFonts w:ascii="Verdana" w:hAnsi="Verdana"/>
                    <w:sz w:val="16"/>
                    <w:szCs w:val="16"/>
                    <w:lang w:val="en-US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  <w:sdt>
          <w:sdtPr>
            <w:rPr>
              <w:rStyle w:val="1"/>
            </w:rPr>
            <w:id w:val="539939814"/>
            <w:showingPlcHdr/>
          </w:sdtPr>
          <w:sdtEndPr>
            <w:rPr>
              <w:rStyle w:val="a0"/>
              <w:b/>
              <w:color w:val="auto"/>
              <w:sz w:val="20"/>
              <w:szCs w:val="20"/>
            </w:rPr>
          </w:sdtEndPr>
          <w:sdtContent>
            <w:tc>
              <w:tcPr>
                <w:tcW w:w="2869" w:type="dxa"/>
                <w:shd w:val="clear" w:color="auto" w:fill="auto"/>
                <w:vAlign w:val="center"/>
              </w:tcPr>
              <w:p w:rsidR="00161A4F" w:rsidRPr="00734675" w:rsidRDefault="00677C54" w:rsidP="00161A4F">
                <w:pPr>
                  <w:jc w:val="center"/>
                  <w:rPr>
                    <w:rFonts w:ascii="Verdana" w:hAnsi="Verdana"/>
                    <w:sz w:val="16"/>
                    <w:szCs w:val="16"/>
                    <w:lang w:val="en-US"/>
                  </w:rPr>
                </w:pPr>
                <w:r w:rsidRPr="0062187A">
                  <w:rPr>
                    <w:rStyle w:val="1"/>
                    <w:color w:val="808080" w:themeColor="background1" w:themeShade="80"/>
                    <w:lang w:val="ru-RU"/>
                  </w:rPr>
                  <w:t>…</w:t>
                </w:r>
              </w:p>
            </w:tc>
          </w:sdtContent>
        </w:sdt>
      </w:tr>
      <w:tr w:rsidR="00161A4F" w:rsidRPr="00734675" w:rsidTr="00677C54">
        <w:trPr>
          <w:trHeight w:val="361"/>
        </w:trPr>
        <w:tc>
          <w:tcPr>
            <w:tcW w:w="2974" w:type="dxa"/>
            <w:shd w:val="clear" w:color="auto" w:fill="auto"/>
          </w:tcPr>
          <w:p w:rsidR="00161A4F" w:rsidRPr="00161A4F" w:rsidRDefault="00161A4F" w:rsidP="00161A4F">
            <w:pPr>
              <w:jc w:val="center"/>
              <w:rPr>
                <w:rFonts w:ascii="Verdana" w:hAnsi="Verdana"/>
                <w:sz w:val="16"/>
                <w:szCs w:val="14"/>
                <w:lang w:val="en-US"/>
              </w:rPr>
            </w:pPr>
            <w:r>
              <w:rPr>
                <w:rFonts w:ascii="Verdana" w:hAnsi="Verdana"/>
                <w:sz w:val="16"/>
                <w:szCs w:val="14"/>
                <w:lang w:val="ru-RU"/>
              </w:rPr>
              <w:t>п</w:t>
            </w:r>
            <w:r w:rsidRPr="00734675">
              <w:rPr>
                <w:rFonts w:ascii="Verdana" w:hAnsi="Verdana"/>
                <w:sz w:val="16"/>
                <w:szCs w:val="14"/>
              </w:rPr>
              <w:t xml:space="preserve">ідпис </w:t>
            </w:r>
            <w:r>
              <w:rPr>
                <w:rFonts w:ascii="Verdana" w:hAnsi="Verdana"/>
                <w:sz w:val="16"/>
                <w:szCs w:val="14"/>
              </w:rPr>
              <w:t>оператора</w:t>
            </w:r>
            <w:r w:rsidRPr="00734675">
              <w:rPr>
                <w:rFonts w:ascii="Verdana" w:hAnsi="Verdana"/>
                <w:sz w:val="16"/>
                <w:szCs w:val="14"/>
              </w:rPr>
              <w:t>/</w:t>
            </w:r>
            <w:r>
              <w:rPr>
                <w:rFonts w:ascii="Verdana" w:hAnsi="Verdana"/>
                <w:sz w:val="16"/>
                <w:szCs w:val="14"/>
                <w:lang w:val="en-US"/>
              </w:rPr>
              <w:t>operator</w:t>
            </w:r>
            <w:r w:rsidR="00677C54">
              <w:rPr>
                <w:rFonts w:ascii="Verdana" w:hAnsi="Verdana"/>
                <w:sz w:val="16"/>
                <w:szCs w:val="14"/>
                <w:lang w:val="en-US"/>
              </w:rPr>
              <w:t>’s</w:t>
            </w:r>
            <w:r>
              <w:rPr>
                <w:rFonts w:ascii="Verdana" w:hAnsi="Verdana"/>
                <w:sz w:val="16"/>
                <w:szCs w:val="14"/>
                <w:lang w:val="en-US"/>
              </w:rPr>
              <w:t xml:space="preserve"> </w:t>
            </w:r>
            <w:r w:rsidRPr="00734675">
              <w:rPr>
                <w:rFonts w:ascii="Verdana" w:hAnsi="Verdana"/>
                <w:sz w:val="16"/>
                <w:szCs w:val="14"/>
              </w:rPr>
              <w:t xml:space="preserve">signature </w:t>
            </w:r>
          </w:p>
        </w:tc>
        <w:tc>
          <w:tcPr>
            <w:tcW w:w="2126" w:type="dxa"/>
            <w:shd w:val="clear" w:color="auto" w:fill="auto"/>
          </w:tcPr>
          <w:p w:rsidR="00161A4F" w:rsidRPr="00161A4F" w:rsidRDefault="00161A4F" w:rsidP="00677C54">
            <w:pPr>
              <w:jc w:val="center"/>
              <w:rPr>
                <w:rFonts w:ascii="Verdana" w:hAnsi="Verdana"/>
                <w:sz w:val="16"/>
                <w:szCs w:val="16"/>
                <w:lang w:val="ru-RU"/>
              </w:rPr>
            </w:pPr>
            <w:r w:rsidRPr="00161A4F">
              <w:rPr>
                <w:rFonts w:ascii="Verdana" w:hAnsi="Verdana"/>
                <w:sz w:val="16"/>
                <w:szCs w:val="16"/>
                <w:lang w:val="ru-RU"/>
              </w:rPr>
              <w:t>п</w:t>
            </w:r>
            <w:r w:rsidRPr="00161A4F">
              <w:rPr>
                <w:rFonts w:ascii="Verdana" w:hAnsi="Verdana"/>
                <w:sz w:val="16"/>
                <w:szCs w:val="16"/>
              </w:rPr>
              <w:t xml:space="preserve">ідпис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замовника</w:t>
            </w:r>
            <w:r w:rsidRPr="00161A4F">
              <w:rPr>
                <w:rFonts w:ascii="Verdana" w:hAnsi="Verdana"/>
                <w:sz w:val="16"/>
                <w:szCs w:val="16"/>
              </w:rPr>
              <w:t>/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>mandator</w:t>
            </w:r>
            <w:r w:rsidR="00677C54">
              <w:rPr>
                <w:rFonts w:ascii="Verdana" w:hAnsi="Verdana"/>
                <w:sz w:val="16"/>
                <w:szCs w:val="16"/>
                <w:lang w:val="en-US"/>
              </w:rPr>
              <w:t>’s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 w:rsidRPr="00161A4F">
              <w:rPr>
                <w:rFonts w:ascii="Verdana" w:hAnsi="Verdana"/>
                <w:sz w:val="16"/>
                <w:szCs w:val="16"/>
              </w:rPr>
              <w:t>signature</w:t>
            </w:r>
          </w:p>
        </w:tc>
        <w:tc>
          <w:tcPr>
            <w:tcW w:w="2693" w:type="dxa"/>
          </w:tcPr>
          <w:p w:rsidR="00161A4F" w:rsidRPr="00734675" w:rsidRDefault="00161A4F" w:rsidP="00161A4F">
            <w:pPr>
              <w:ind w:left="-178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161A4F">
              <w:rPr>
                <w:rFonts w:ascii="Verdana" w:hAnsi="Verdana"/>
                <w:sz w:val="16"/>
                <w:szCs w:val="14"/>
              </w:rPr>
              <w:t>Місце/place</w:t>
            </w:r>
          </w:p>
        </w:tc>
        <w:tc>
          <w:tcPr>
            <w:tcW w:w="2869" w:type="dxa"/>
            <w:shd w:val="clear" w:color="auto" w:fill="auto"/>
          </w:tcPr>
          <w:p w:rsidR="00161A4F" w:rsidRPr="00734675" w:rsidRDefault="00161A4F" w:rsidP="00161A4F">
            <w:pPr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 w:rsidRPr="00734675">
              <w:rPr>
                <w:rFonts w:ascii="Verdana" w:hAnsi="Verdana"/>
                <w:sz w:val="16"/>
                <w:szCs w:val="14"/>
              </w:rPr>
              <w:t>підпис інспектор/</w:t>
            </w:r>
            <w:r w:rsidRPr="00734675">
              <w:rPr>
                <w:rFonts w:ascii="Verdana" w:hAnsi="Verdana"/>
                <w:sz w:val="16"/>
                <w:szCs w:val="14"/>
                <w:lang w:val="en-US"/>
              </w:rPr>
              <w:t>signature</w:t>
            </w:r>
            <w:r w:rsidRPr="00734675">
              <w:rPr>
                <w:rFonts w:ascii="Verdana" w:hAnsi="Verdana"/>
                <w:sz w:val="16"/>
                <w:szCs w:val="14"/>
              </w:rPr>
              <w:t xml:space="preserve"> </w:t>
            </w:r>
            <w:r w:rsidRPr="00734675">
              <w:rPr>
                <w:rFonts w:ascii="Verdana" w:hAnsi="Verdana"/>
                <w:sz w:val="16"/>
                <w:szCs w:val="14"/>
                <w:lang w:val="en-US"/>
              </w:rPr>
              <w:t>inspector</w:t>
            </w:r>
          </w:p>
        </w:tc>
      </w:tr>
    </w:tbl>
    <w:p w:rsidR="00065776" w:rsidRPr="00512B8F" w:rsidRDefault="00065776" w:rsidP="00512B8F">
      <w:pPr>
        <w:rPr>
          <w:rFonts w:ascii="Verdana" w:hAnsi="Verdana"/>
          <w:lang w:val="en-US"/>
        </w:rPr>
      </w:pPr>
    </w:p>
    <w:sectPr w:rsidR="00065776" w:rsidRPr="00512B8F" w:rsidSect="00555552">
      <w:headerReference w:type="default" r:id="rId8"/>
      <w:footerReference w:type="default" r:id="rId9"/>
      <w:pgSz w:w="11906" w:h="16838"/>
      <w:pgMar w:top="822" w:right="851" w:bottom="23" w:left="851" w:header="13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EDC" w:rsidRDefault="004F3EDC" w:rsidP="004667ED">
      <w:r>
        <w:separator/>
      </w:r>
    </w:p>
  </w:endnote>
  <w:endnote w:type="continuationSeparator" w:id="0">
    <w:p w:rsidR="004F3EDC" w:rsidRDefault="004F3EDC" w:rsidP="0046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BFBFBF"/>
      </w:tblBorders>
      <w:tblLook w:val="04A0" w:firstRow="1" w:lastRow="0" w:firstColumn="1" w:lastColumn="0" w:noHBand="0" w:noVBand="1"/>
    </w:tblPr>
    <w:tblGrid>
      <w:gridCol w:w="2240"/>
      <w:gridCol w:w="2257"/>
      <w:gridCol w:w="2331"/>
      <w:gridCol w:w="1381"/>
      <w:gridCol w:w="1361"/>
    </w:tblGrid>
    <w:tr w:rsidR="005F5F58" w:rsidRPr="00D42EBF" w:rsidTr="003D2F33">
      <w:tc>
        <w:tcPr>
          <w:tcW w:w="2240" w:type="dxa"/>
        </w:tcPr>
        <w:p w:rsidR="005F5F58" w:rsidRPr="003D3101" w:rsidRDefault="005F5F58" w:rsidP="00202795">
          <w:pPr>
            <w:pStyle w:val="a5"/>
            <w:rPr>
              <w:sz w:val="16"/>
              <w:szCs w:val="16"/>
              <w:lang w:val="en-US" w:eastAsia="uk-UA"/>
            </w:rPr>
          </w:pPr>
          <w:r w:rsidRPr="00A82B9E">
            <w:rPr>
              <w:sz w:val="16"/>
              <w:szCs w:val="16"/>
              <w:lang w:val="uk-UA" w:eastAsia="uk-UA"/>
            </w:rPr>
            <w:t>Останні зміни</w:t>
          </w:r>
          <w:r w:rsidRPr="00D42EBF">
            <w:rPr>
              <w:sz w:val="16"/>
              <w:szCs w:val="16"/>
              <w:lang w:val="en-US" w:eastAsia="uk-UA"/>
            </w:rPr>
            <w:t xml:space="preserve">: </w:t>
          </w:r>
          <w:r w:rsidR="00677C54">
            <w:rPr>
              <w:sz w:val="16"/>
              <w:szCs w:val="16"/>
              <w:lang w:val="en-US" w:eastAsia="uk-UA"/>
            </w:rPr>
            <w:t>08</w:t>
          </w:r>
          <w:r>
            <w:rPr>
              <w:sz w:val="16"/>
              <w:szCs w:val="16"/>
              <w:lang w:val="en-US" w:eastAsia="uk-UA"/>
            </w:rPr>
            <w:t>-</w:t>
          </w:r>
          <w:r w:rsidR="00677C54">
            <w:rPr>
              <w:sz w:val="16"/>
              <w:szCs w:val="16"/>
              <w:lang w:val="en-US" w:eastAsia="uk-UA"/>
            </w:rPr>
            <w:t>06</w:t>
          </w:r>
          <w:r>
            <w:rPr>
              <w:sz w:val="16"/>
              <w:szCs w:val="16"/>
              <w:lang w:val="en-US" w:eastAsia="uk-UA"/>
            </w:rPr>
            <w:t>-</w:t>
          </w:r>
          <w:r w:rsidR="00EC735C" w:rsidRPr="00A82B9E">
            <w:rPr>
              <w:sz w:val="16"/>
              <w:szCs w:val="16"/>
              <w:lang w:val="uk-UA" w:eastAsia="uk-UA"/>
            </w:rPr>
            <w:t>1</w:t>
          </w:r>
          <w:r w:rsidR="00677C54">
            <w:rPr>
              <w:sz w:val="16"/>
              <w:szCs w:val="16"/>
              <w:lang w:val="en-US" w:eastAsia="uk-UA"/>
            </w:rPr>
            <w:t>7</w:t>
          </w:r>
        </w:p>
      </w:tc>
      <w:tc>
        <w:tcPr>
          <w:tcW w:w="2257" w:type="dxa"/>
        </w:tcPr>
        <w:p w:rsidR="005F5F58" w:rsidRPr="00665DBE" w:rsidRDefault="005F5F58" w:rsidP="00665DBE">
          <w:pPr>
            <w:pStyle w:val="a5"/>
            <w:rPr>
              <w:sz w:val="16"/>
              <w:szCs w:val="16"/>
              <w:lang w:val="en-US" w:eastAsia="uk-UA"/>
            </w:rPr>
          </w:pPr>
          <w:r w:rsidRPr="00A82B9E">
            <w:rPr>
              <w:sz w:val="16"/>
              <w:szCs w:val="16"/>
              <w:lang w:val="uk-UA" w:eastAsia="uk-UA"/>
            </w:rPr>
            <w:t xml:space="preserve">Версія:  </w:t>
          </w:r>
          <w:r w:rsidR="00665DBE">
            <w:rPr>
              <w:sz w:val="16"/>
              <w:szCs w:val="16"/>
              <w:lang w:val="en-US" w:eastAsia="uk-UA"/>
            </w:rPr>
            <w:t>1</w:t>
          </w:r>
          <w:r w:rsidR="00677C54">
            <w:rPr>
              <w:sz w:val="16"/>
              <w:szCs w:val="16"/>
              <w:lang w:val="en-US" w:eastAsia="uk-UA"/>
            </w:rPr>
            <w:t>2</w:t>
          </w:r>
        </w:p>
      </w:tc>
      <w:tc>
        <w:tcPr>
          <w:tcW w:w="2331" w:type="dxa"/>
        </w:tcPr>
        <w:p w:rsidR="005F5F58" w:rsidRPr="00A82B9E" w:rsidRDefault="005F5F58" w:rsidP="00865EC9">
          <w:pPr>
            <w:pStyle w:val="a5"/>
            <w:rPr>
              <w:sz w:val="16"/>
              <w:szCs w:val="16"/>
              <w:lang w:val="uk-UA" w:eastAsia="uk-UA"/>
            </w:rPr>
          </w:pPr>
          <w:r w:rsidRPr="00A82B9E">
            <w:rPr>
              <w:sz w:val="16"/>
              <w:szCs w:val="16"/>
              <w:lang w:val="uk-UA" w:eastAsia="uk-UA"/>
            </w:rPr>
            <w:t>Затверджено: ДР</w:t>
          </w:r>
        </w:p>
      </w:tc>
      <w:tc>
        <w:tcPr>
          <w:tcW w:w="1381" w:type="dxa"/>
        </w:tcPr>
        <w:p w:rsidR="005F5F58" w:rsidRPr="00A82B9E" w:rsidRDefault="00EC735C" w:rsidP="00865EC9">
          <w:pPr>
            <w:pStyle w:val="a5"/>
            <w:rPr>
              <w:sz w:val="16"/>
              <w:szCs w:val="16"/>
              <w:lang w:val="uk-UA" w:eastAsia="uk-UA"/>
            </w:rPr>
          </w:pPr>
          <w:r w:rsidRPr="00A82B9E">
            <w:rPr>
              <w:sz w:val="16"/>
              <w:szCs w:val="16"/>
              <w:lang w:val="uk-UA" w:eastAsia="uk-UA"/>
            </w:rPr>
            <w:t>II.2-OT-02</w:t>
          </w:r>
        </w:p>
      </w:tc>
      <w:tc>
        <w:tcPr>
          <w:tcW w:w="1361" w:type="dxa"/>
        </w:tcPr>
        <w:p w:rsidR="005F5F58" w:rsidRPr="00A82B9E" w:rsidRDefault="005F5F58" w:rsidP="00865EC9">
          <w:pPr>
            <w:pStyle w:val="a5"/>
            <w:jc w:val="right"/>
            <w:rPr>
              <w:sz w:val="16"/>
              <w:szCs w:val="16"/>
              <w:lang w:val="uk-UA" w:eastAsia="uk-UA"/>
            </w:rPr>
          </w:pPr>
          <w:r w:rsidRPr="00A82B9E">
            <w:rPr>
              <w:sz w:val="16"/>
              <w:szCs w:val="16"/>
              <w:lang w:val="uk-UA" w:eastAsia="uk-UA"/>
            </w:rPr>
            <w:fldChar w:fldCharType="begin"/>
          </w:r>
          <w:r w:rsidRPr="00A82B9E">
            <w:rPr>
              <w:sz w:val="16"/>
              <w:szCs w:val="16"/>
              <w:lang w:val="uk-UA" w:eastAsia="uk-UA"/>
            </w:rPr>
            <w:instrText xml:space="preserve"> PAGE   \* MERGEFORMAT </w:instrText>
          </w:r>
          <w:r w:rsidRPr="00A82B9E">
            <w:rPr>
              <w:sz w:val="16"/>
              <w:szCs w:val="16"/>
              <w:lang w:val="uk-UA" w:eastAsia="uk-UA"/>
            </w:rPr>
            <w:fldChar w:fldCharType="separate"/>
          </w:r>
          <w:r w:rsidR="000E434C">
            <w:rPr>
              <w:noProof/>
              <w:sz w:val="16"/>
              <w:szCs w:val="16"/>
              <w:lang w:val="uk-UA" w:eastAsia="uk-UA"/>
            </w:rPr>
            <w:t>1</w:t>
          </w:r>
          <w:r w:rsidRPr="00A82B9E">
            <w:rPr>
              <w:sz w:val="16"/>
              <w:szCs w:val="16"/>
              <w:lang w:val="uk-UA" w:eastAsia="uk-UA"/>
            </w:rPr>
            <w:fldChar w:fldCharType="end"/>
          </w:r>
          <w:r w:rsidRPr="00A82B9E">
            <w:rPr>
              <w:sz w:val="16"/>
              <w:szCs w:val="16"/>
              <w:lang w:val="uk-UA" w:eastAsia="uk-UA"/>
            </w:rPr>
            <w:t>/</w:t>
          </w:r>
          <w:r w:rsidRPr="00A82B9E">
            <w:rPr>
              <w:lang w:val="uk-UA" w:eastAsia="uk-UA"/>
            </w:rPr>
            <w:fldChar w:fldCharType="begin"/>
          </w:r>
          <w:r w:rsidRPr="00A82B9E">
            <w:rPr>
              <w:lang w:val="uk-UA" w:eastAsia="uk-UA"/>
            </w:rPr>
            <w:instrText xml:space="preserve"> NUMPAGES   \* MERGEFORMAT </w:instrText>
          </w:r>
          <w:r w:rsidRPr="00A82B9E">
            <w:rPr>
              <w:lang w:val="uk-UA" w:eastAsia="uk-UA"/>
            </w:rPr>
            <w:fldChar w:fldCharType="separate"/>
          </w:r>
          <w:r w:rsidR="000E434C" w:rsidRPr="000E434C">
            <w:rPr>
              <w:noProof/>
              <w:sz w:val="16"/>
              <w:szCs w:val="16"/>
              <w:lang w:val="uk-UA" w:eastAsia="uk-UA"/>
            </w:rPr>
            <w:t>1</w:t>
          </w:r>
          <w:r w:rsidRPr="00A82B9E">
            <w:rPr>
              <w:lang w:val="uk-UA" w:eastAsia="uk-UA"/>
            </w:rPr>
            <w:fldChar w:fldCharType="end"/>
          </w:r>
        </w:p>
      </w:tc>
    </w:tr>
  </w:tbl>
  <w:p w:rsidR="005F5F58" w:rsidRPr="003D2F33" w:rsidRDefault="005F5F5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EDC" w:rsidRDefault="004F3EDC" w:rsidP="004667ED">
      <w:r>
        <w:separator/>
      </w:r>
    </w:p>
  </w:footnote>
  <w:footnote w:type="continuationSeparator" w:id="0">
    <w:p w:rsidR="004F3EDC" w:rsidRDefault="004F3EDC" w:rsidP="0046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7ED" w:rsidRPr="008D4873" w:rsidRDefault="00512B8F" w:rsidP="00555552">
    <w:pPr>
      <w:pStyle w:val="a3"/>
      <w:tabs>
        <w:tab w:val="left" w:pos="2910"/>
        <w:tab w:val="center" w:pos="5102"/>
      </w:tabs>
      <w:spacing w:after="120"/>
      <w:rPr>
        <w:lang w:val="uk-UA"/>
      </w:rPr>
    </w:pPr>
    <w:r>
      <w:tab/>
    </w:r>
    <w:r>
      <w:tab/>
    </w:r>
    <w:r w:rsidR="002D3AC1" w:rsidRPr="00C5660A">
      <w:rPr>
        <w:noProof/>
        <w:lang w:val="uk-UA" w:eastAsia="uk-UA"/>
      </w:rPr>
      <w:drawing>
        <wp:inline distT="0" distB="0" distL="0" distR="0" wp14:anchorId="254A80E4" wp14:editId="363F75D5">
          <wp:extent cx="1504950" cy="409575"/>
          <wp:effectExtent l="0" t="0" r="0" b="9525"/>
          <wp:docPr id="1" name="Рисунок 1" descr="mlang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mlang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A54"/>
    <w:multiLevelType w:val="hybridMultilevel"/>
    <w:tmpl w:val="A7B65ECA"/>
    <w:lvl w:ilvl="0" w:tplc="25E2D7D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4BF3"/>
    <w:multiLevelType w:val="hybridMultilevel"/>
    <w:tmpl w:val="EACE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143"/>
    <w:multiLevelType w:val="hybridMultilevel"/>
    <w:tmpl w:val="855A3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10A7B"/>
    <w:multiLevelType w:val="hybridMultilevel"/>
    <w:tmpl w:val="6F76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M7W8m4aHNPbzqNfG7sN7KDIl2fVfbBkXHBKnmigQLFN/zqF7HfZL9vMZs7POzq5ymxxte1wMX5edEW2Wm+U4A==" w:salt="6LaOYhC72czX/OmLHF1yx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FC7"/>
    <w:rsid w:val="00003FC7"/>
    <w:rsid w:val="0001646D"/>
    <w:rsid w:val="00060923"/>
    <w:rsid w:val="00065776"/>
    <w:rsid w:val="00084804"/>
    <w:rsid w:val="0009102C"/>
    <w:rsid w:val="000B6396"/>
    <w:rsid w:val="000B6C71"/>
    <w:rsid w:val="000C4342"/>
    <w:rsid w:val="000D046D"/>
    <w:rsid w:val="000D5608"/>
    <w:rsid w:val="000E3695"/>
    <w:rsid w:val="000E434C"/>
    <w:rsid w:val="00144D89"/>
    <w:rsid w:val="00161A4F"/>
    <w:rsid w:val="0016555B"/>
    <w:rsid w:val="00187FBB"/>
    <w:rsid w:val="001A5187"/>
    <w:rsid w:val="001B03A3"/>
    <w:rsid w:val="001C5698"/>
    <w:rsid w:val="00202795"/>
    <w:rsid w:val="002038C1"/>
    <w:rsid w:val="00215229"/>
    <w:rsid w:val="00227656"/>
    <w:rsid w:val="00232082"/>
    <w:rsid w:val="00235F08"/>
    <w:rsid w:val="00257FB2"/>
    <w:rsid w:val="00293BAC"/>
    <w:rsid w:val="002A7F4A"/>
    <w:rsid w:val="002B2199"/>
    <w:rsid w:val="002B3D4D"/>
    <w:rsid w:val="002B6C97"/>
    <w:rsid w:val="002C527D"/>
    <w:rsid w:val="002D3AC1"/>
    <w:rsid w:val="00307D7C"/>
    <w:rsid w:val="00321F88"/>
    <w:rsid w:val="003256A6"/>
    <w:rsid w:val="00342625"/>
    <w:rsid w:val="0035256C"/>
    <w:rsid w:val="003863F5"/>
    <w:rsid w:val="0039668D"/>
    <w:rsid w:val="003A342D"/>
    <w:rsid w:val="003A4A61"/>
    <w:rsid w:val="003A4E70"/>
    <w:rsid w:val="003A654A"/>
    <w:rsid w:val="003A7B29"/>
    <w:rsid w:val="003A7C2E"/>
    <w:rsid w:val="003D2F33"/>
    <w:rsid w:val="003D3101"/>
    <w:rsid w:val="003F5621"/>
    <w:rsid w:val="004150EE"/>
    <w:rsid w:val="00422634"/>
    <w:rsid w:val="004301F9"/>
    <w:rsid w:val="00430509"/>
    <w:rsid w:val="004318C2"/>
    <w:rsid w:val="0045066B"/>
    <w:rsid w:val="00461716"/>
    <w:rsid w:val="004667ED"/>
    <w:rsid w:val="00484A6D"/>
    <w:rsid w:val="004E385D"/>
    <w:rsid w:val="004E5037"/>
    <w:rsid w:val="004F3EDC"/>
    <w:rsid w:val="00504266"/>
    <w:rsid w:val="00512B8F"/>
    <w:rsid w:val="005158E2"/>
    <w:rsid w:val="00533C33"/>
    <w:rsid w:val="00535281"/>
    <w:rsid w:val="00544372"/>
    <w:rsid w:val="00555552"/>
    <w:rsid w:val="00562542"/>
    <w:rsid w:val="00571338"/>
    <w:rsid w:val="005718DB"/>
    <w:rsid w:val="00581C8D"/>
    <w:rsid w:val="005A36FF"/>
    <w:rsid w:val="005C2EAD"/>
    <w:rsid w:val="005F2626"/>
    <w:rsid w:val="005F5F58"/>
    <w:rsid w:val="00613611"/>
    <w:rsid w:val="00632551"/>
    <w:rsid w:val="00634893"/>
    <w:rsid w:val="006366E0"/>
    <w:rsid w:val="0065146D"/>
    <w:rsid w:val="00665DBE"/>
    <w:rsid w:val="00676FED"/>
    <w:rsid w:val="00677C54"/>
    <w:rsid w:val="006857A4"/>
    <w:rsid w:val="00685DD5"/>
    <w:rsid w:val="00690A2B"/>
    <w:rsid w:val="006916EA"/>
    <w:rsid w:val="0069646B"/>
    <w:rsid w:val="006A4D92"/>
    <w:rsid w:val="006A537B"/>
    <w:rsid w:val="006B7187"/>
    <w:rsid w:val="006C07A4"/>
    <w:rsid w:val="006C0A8F"/>
    <w:rsid w:val="006C72DD"/>
    <w:rsid w:val="00701C6D"/>
    <w:rsid w:val="00711ACD"/>
    <w:rsid w:val="00721302"/>
    <w:rsid w:val="007254D2"/>
    <w:rsid w:val="00727F76"/>
    <w:rsid w:val="00734675"/>
    <w:rsid w:val="00742816"/>
    <w:rsid w:val="00755193"/>
    <w:rsid w:val="007608C9"/>
    <w:rsid w:val="00760F03"/>
    <w:rsid w:val="00770442"/>
    <w:rsid w:val="007705CD"/>
    <w:rsid w:val="00774119"/>
    <w:rsid w:val="00781568"/>
    <w:rsid w:val="00787B8A"/>
    <w:rsid w:val="0079226A"/>
    <w:rsid w:val="0079532A"/>
    <w:rsid w:val="007A43FD"/>
    <w:rsid w:val="007F2955"/>
    <w:rsid w:val="00802115"/>
    <w:rsid w:val="00856C67"/>
    <w:rsid w:val="00865EC9"/>
    <w:rsid w:val="00867F33"/>
    <w:rsid w:val="00880E8D"/>
    <w:rsid w:val="008824C9"/>
    <w:rsid w:val="008969BA"/>
    <w:rsid w:val="008A482E"/>
    <w:rsid w:val="008A6E73"/>
    <w:rsid w:val="008B76A0"/>
    <w:rsid w:val="008D1BF1"/>
    <w:rsid w:val="008D4873"/>
    <w:rsid w:val="008D5A18"/>
    <w:rsid w:val="008F64A9"/>
    <w:rsid w:val="008F72C8"/>
    <w:rsid w:val="009061B8"/>
    <w:rsid w:val="009118E2"/>
    <w:rsid w:val="00924860"/>
    <w:rsid w:val="00935837"/>
    <w:rsid w:val="00941E8D"/>
    <w:rsid w:val="009868DC"/>
    <w:rsid w:val="009B1609"/>
    <w:rsid w:val="009C76FD"/>
    <w:rsid w:val="009E0A47"/>
    <w:rsid w:val="009F4D04"/>
    <w:rsid w:val="00A0159D"/>
    <w:rsid w:val="00A01FC3"/>
    <w:rsid w:val="00A04D1F"/>
    <w:rsid w:val="00A15EA6"/>
    <w:rsid w:val="00A20A35"/>
    <w:rsid w:val="00A24E56"/>
    <w:rsid w:val="00A4033B"/>
    <w:rsid w:val="00A72B53"/>
    <w:rsid w:val="00A8075D"/>
    <w:rsid w:val="00A82B9E"/>
    <w:rsid w:val="00A943BD"/>
    <w:rsid w:val="00AC1DE1"/>
    <w:rsid w:val="00AC4CA8"/>
    <w:rsid w:val="00AD61F2"/>
    <w:rsid w:val="00B01116"/>
    <w:rsid w:val="00B13B18"/>
    <w:rsid w:val="00B23A7E"/>
    <w:rsid w:val="00B25012"/>
    <w:rsid w:val="00B669ED"/>
    <w:rsid w:val="00B7242A"/>
    <w:rsid w:val="00B73FC4"/>
    <w:rsid w:val="00B752A8"/>
    <w:rsid w:val="00B80E4D"/>
    <w:rsid w:val="00B8401A"/>
    <w:rsid w:val="00B95D47"/>
    <w:rsid w:val="00BA197C"/>
    <w:rsid w:val="00BE3680"/>
    <w:rsid w:val="00C53809"/>
    <w:rsid w:val="00C5632C"/>
    <w:rsid w:val="00C5660A"/>
    <w:rsid w:val="00C617CF"/>
    <w:rsid w:val="00C73EF3"/>
    <w:rsid w:val="00C82F6D"/>
    <w:rsid w:val="00CC24FD"/>
    <w:rsid w:val="00CC6576"/>
    <w:rsid w:val="00CF67BC"/>
    <w:rsid w:val="00D069D5"/>
    <w:rsid w:val="00D11684"/>
    <w:rsid w:val="00D36F59"/>
    <w:rsid w:val="00D42CC6"/>
    <w:rsid w:val="00D63D06"/>
    <w:rsid w:val="00D67154"/>
    <w:rsid w:val="00DC3850"/>
    <w:rsid w:val="00DE3829"/>
    <w:rsid w:val="00DE6513"/>
    <w:rsid w:val="00DF78A8"/>
    <w:rsid w:val="00DF7CBC"/>
    <w:rsid w:val="00E2414D"/>
    <w:rsid w:val="00E25602"/>
    <w:rsid w:val="00E2581D"/>
    <w:rsid w:val="00E31033"/>
    <w:rsid w:val="00E41AF4"/>
    <w:rsid w:val="00E46AF3"/>
    <w:rsid w:val="00E50714"/>
    <w:rsid w:val="00E518EB"/>
    <w:rsid w:val="00E572CB"/>
    <w:rsid w:val="00E80D24"/>
    <w:rsid w:val="00E86A59"/>
    <w:rsid w:val="00E91065"/>
    <w:rsid w:val="00E97FE7"/>
    <w:rsid w:val="00EC735C"/>
    <w:rsid w:val="00ED47BF"/>
    <w:rsid w:val="00EE6C4A"/>
    <w:rsid w:val="00F0045E"/>
    <w:rsid w:val="00F160C3"/>
    <w:rsid w:val="00F22221"/>
    <w:rsid w:val="00F34AA4"/>
    <w:rsid w:val="00F4489C"/>
    <w:rsid w:val="00F4547B"/>
    <w:rsid w:val="00F714FF"/>
    <w:rsid w:val="00F74D2B"/>
    <w:rsid w:val="00FB3A48"/>
    <w:rsid w:val="00FC0343"/>
    <w:rsid w:val="00FC49F6"/>
    <w:rsid w:val="00FC4CAE"/>
    <w:rsid w:val="00FD1FA6"/>
    <w:rsid w:val="00FE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F96A04B-85E9-454B-BC62-8BB7C23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EF3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667E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ій колонтитул Знак"/>
    <w:link w:val="a3"/>
    <w:rsid w:val="004667ED"/>
    <w:rPr>
      <w:sz w:val="22"/>
      <w:szCs w:val="22"/>
    </w:rPr>
  </w:style>
  <w:style w:type="paragraph" w:styleId="a5">
    <w:name w:val="footer"/>
    <w:basedOn w:val="a"/>
    <w:link w:val="a6"/>
    <w:unhideWhenUsed/>
    <w:rsid w:val="004667E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ій колонтитул Знак"/>
    <w:link w:val="a5"/>
    <w:rsid w:val="004667ED"/>
    <w:rPr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4667ED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у виносці Знак"/>
    <w:link w:val="a7"/>
    <w:uiPriority w:val="99"/>
    <w:semiHidden/>
    <w:rsid w:val="004667E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66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3A4A61"/>
    <w:rPr>
      <w:color w:val="0000FF"/>
      <w:u w:val="single"/>
    </w:rPr>
  </w:style>
  <w:style w:type="character" w:styleId="ab">
    <w:name w:val="Placeholder Text"/>
    <w:uiPriority w:val="99"/>
    <w:semiHidden/>
    <w:rsid w:val="00677C54"/>
    <w:rPr>
      <w:color w:val="808080"/>
    </w:rPr>
  </w:style>
  <w:style w:type="character" w:customStyle="1" w:styleId="1">
    <w:name w:val="Стиль1"/>
    <w:basedOn w:val="a0"/>
    <w:uiPriority w:val="1"/>
    <w:qFormat/>
    <w:rsid w:val="00677C54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os\lzh_application\Word_temp\II%202-OT-02%20Sampling%20sheet_v12_enua_te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BE60EB55B348658D7C1F97B4EF9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67877-44B4-4973-9012-F61856790EAC}"/>
      </w:docPartPr>
      <w:docPartBody>
        <w:p w:rsidR="00DB1EAA" w:rsidRDefault="00833C8B">
          <w:pPr>
            <w:pStyle w:val="0EBE60EB55B348658D7C1F97B4EF97B8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3B2B0B8A521B4492A5363552D4D63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7E20FC-6B1F-485F-B0F1-E21F4BF99CE1}"/>
      </w:docPartPr>
      <w:docPartBody>
        <w:p w:rsidR="00DB1EAA" w:rsidRDefault="00833C8B">
          <w:pPr>
            <w:pStyle w:val="3B2B0B8A521B4492A5363552D4D6346C"/>
          </w:pPr>
          <w:r w:rsidRPr="003567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1F9B9136F94305A87E2BAC8641B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D56A1-0F3F-4099-9A13-D3A73ADD1404}"/>
      </w:docPartPr>
      <w:docPartBody>
        <w:p w:rsidR="00DB1EAA" w:rsidRDefault="00833C8B">
          <w:pPr>
            <w:pStyle w:val="741F9B9136F94305A87E2BAC8641BD39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6B09C4D21F0B457B82D3946ECE5A5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7D636-3133-4714-9C76-04241D1B82E8}"/>
      </w:docPartPr>
      <w:docPartBody>
        <w:p w:rsidR="00DB1EAA" w:rsidRDefault="00833C8B">
          <w:pPr>
            <w:pStyle w:val="6B09C4D21F0B457B82D3946ECE5A5676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ECD97C9681A34D56AF45995970D07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EB155-ED9D-43DC-AE4D-FAB008D11D44}"/>
      </w:docPartPr>
      <w:docPartBody>
        <w:p w:rsidR="00DB1EAA" w:rsidRDefault="00833C8B">
          <w:pPr>
            <w:pStyle w:val="ECD97C9681A34D56AF45995970D0743E"/>
          </w:pPr>
          <w:r w:rsidRPr="003567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07004B80F0455C9E5664C87F93B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38CE1-18BD-4E2D-8530-25AAC08C55C5}"/>
      </w:docPartPr>
      <w:docPartBody>
        <w:p w:rsidR="00DB1EAA" w:rsidRDefault="00833C8B">
          <w:pPr>
            <w:pStyle w:val="1907004B80F0455C9E5664C87F93B5F2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008F4AA75D264E579C00313C74B61B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2D2684-BC38-4C52-93FE-BBA8AC849AD1}"/>
      </w:docPartPr>
      <w:docPartBody>
        <w:p w:rsidR="00DB1EAA" w:rsidRDefault="00833C8B">
          <w:pPr>
            <w:pStyle w:val="008F4AA75D264E579C00313C74B61BE3"/>
          </w:pPr>
          <w:r w:rsidRPr="003567A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84B982660D428690CB4C623CECCE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7620B-A198-4CA4-98C8-677813A31167}"/>
      </w:docPartPr>
      <w:docPartBody>
        <w:p w:rsidR="00DB1EAA" w:rsidRDefault="00833C8B">
          <w:pPr>
            <w:pStyle w:val="D284B982660D428690CB4C623CECCE41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490BE62F59DE4BC4AE96FECFF72CA3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DFF7FF-4E29-4729-A005-224D1FDA3367}"/>
      </w:docPartPr>
      <w:docPartBody>
        <w:p w:rsidR="00DB1EAA" w:rsidRDefault="00833C8B">
          <w:pPr>
            <w:pStyle w:val="490BE62F59DE4BC4AE96FECFF72CA3D2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4F9E941EF8B041A386E06D4EC387F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FBE7D-1C35-4C74-B0F4-32D92D090607}"/>
      </w:docPartPr>
      <w:docPartBody>
        <w:p w:rsidR="00DB1EAA" w:rsidRDefault="00833C8B">
          <w:pPr>
            <w:pStyle w:val="4F9E941EF8B041A386E06D4EC387F558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9D4810341C134B7AB83D45E773097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E19BE-5ED8-4E0E-85A9-04D3B4E99D6C}"/>
      </w:docPartPr>
      <w:docPartBody>
        <w:p w:rsidR="00DB1EAA" w:rsidRDefault="00833C8B">
          <w:pPr>
            <w:pStyle w:val="9D4810341C134B7AB83D45E773097BF5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656C12C1B8AD43318C8A7EE4AFFF7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433FE0-3FB3-4487-9855-4F57A5AE5B27}"/>
      </w:docPartPr>
      <w:docPartBody>
        <w:p w:rsidR="00DB1EAA" w:rsidRDefault="00833C8B">
          <w:pPr>
            <w:pStyle w:val="656C12C1B8AD43318C8A7EE4AFFF7E07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D5DDDC1FF3F64E89A705F1059EAC8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1CDBC-E4D0-4C8C-A74F-B170A08E259F}"/>
      </w:docPartPr>
      <w:docPartBody>
        <w:p w:rsidR="00DB1EAA" w:rsidRDefault="00833C8B">
          <w:pPr>
            <w:pStyle w:val="D5DDDC1FF3F64E89A705F1059EAC82F8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976FA1C6CA3543A586BFF9E9EAF113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0AF9A-E39B-46C8-A7DD-6DF520EF443D}"/>
      </w:docPartPr>
      <w:docPartBody>
        <w:p w:rsidR="00DB1EAA" w:rsidRDefault="00833C8B">
          <w:pPr>
            <w:pStyle w:val="976FA1C6CA3543A586BFF9E9EAF1139A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C9F6231B72464AADA6F032E03B012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4292B-49BA-4F09-B890-9748C83BB703}"/>
      </w:docPartPr>
      <w:docPartBody>
        <w:p w:rsidR="00DB1EAA" w:rsidRDefault="00833C8B">
          <w:pPr>
            <w:pStyle w:val="C9F6231B72464AADA6F032E03B012539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C1869736CB7347F68132D08EC0F33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887A-59B6-49F6-AAFF-FA12C1DA6373}"/>
      </w:docPartPr>
      <w:docPartBody>
        <w:p w:rsidR="00DB1EAA" w:rsidRDefault="00833C8B">
          <w:pPr>
            <w:pStyle w:val="C1869736CB7347F68132D08EC0F3340B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814C96A81FE9428080989EE4E48C0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38B55-A5A7-4C9C-93B7-9F9849505BBA}"/>
      </w:docPartPr>
      <w:docPartBody>
        <w:p w:rsidR="00DB1EAA" w:rsidRDefault="00833C8B">
          <w:pPr>
            <w:pStyle w:val="814C96A81FE9428080989EE4E48C00CD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09CA7DCAF0844E39AD3D84FFC266D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12511-78FE-4C17-9C41-EBC25D85877A}"/>
      </w:docPartPr>
      <w:docPartBody>
        <w:p w:rsidR="00DB1EAA" w:rsidRDefault="00833C8B">
          <w:pPr>
            <w:pStyle w:val="09CA7DCAF0844E39AD3D84FFC266D937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E6384F80C9C44AEDB7B7F33FC0E44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6101-24CB-4548-AA09-E95B27509A4C}"/>
      </w:docPartPr>
      <w:docPartBody>
        <w:p w:rsidR="00DB1EAA" w:rsidRDefault="00833C8B">
          <w:pPr>
            <w:pStyle w:val="E6384F80C9C44AEDB7B7F33FC0E44ECE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BBA8CC0254AA49DCA8C0704BB0FBD4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E2D449-5BD0-4779-B4FE-5F8BCD5FCC89}"/>
      </w:docPartPr>
      <w:docPartBody>
        <w:p w:rsidR="00DB1EAA" w:rsidRDefault="00833C8B">
          <w:pPr>
            <w:pStyle w:val="BBA8CC0254AA49DCA8C0704BB0FBD45E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9F3CE8BDE597495AADE835CBB2785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BB560-F54E-4927-BA6A-E0A81BA8B956}"/>
      </w:docPartPr>
      <w:docPartBody>
        <w:p w:rsidR="00DB1EAA" w:rsidRDefault="00833C8B">
          <w:pPr>
            <w:pStyle w:val="9F3CE8BDE597495AADE835CBB278508E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A7B41A1B6CF743E990E1D21752CA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0C48EC-C862-444D-A91B-AD283E66DFD7}"/>
      </w:docPartPr>
      <w:docPartBody>
        <w:p w:rsidR="00DB1EAA" w:rsidRDefault="00833C8B">
          <w:pPr>
            <w:pStyle w:val="A7B41A1B6CF743E990E1D21752CA3FE2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6AEB955D8940488387736C5A2B2C8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DD02A-233C-480E-92DB-0B96361EDF63}"/>
      </w:docPartPr>
      <w:docPartBody>
        <w:p w:rsidR="00DB1EAA" w:rsidRDefault="00833C8B">
          <w:pPr>
            <w:pStyle w:val="6AEB955D8940488387736C5A2B2C8AB0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D6B84020DFB84DBB9B98E11E4752D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46924-143A-440A-AC5F-5D3B18C5352A}"/>
      </w:docPartPr>
      <w:docPartBody>
        <w:p w:rsidR="00DB1EAA" w:rsidRDefault="00833C8B">
          <w:pPr>
            <w:pStyle w:val="D6B84020DFB84DBB9B98E11E4752DD2A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  <w:docPart>
      <w:docPartPr>
        <w:name w:val="E79556ED143D465CB4AB0F8C04065A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C434D-5B8F-431E-913C-1B09AF250CD7}"/>
      </w:docPartPr>
      <w:docPartBody>
        <w:p w:rsidR="00DB1EAA" w:rsidRDefault="00833C8B">
          <w:pPr>
            <w:pStyle w:val="E79556ED143D465CB4AB0F8C04065A8B"/>
          </w:pPr>
          <w:r w:rsidRPr="0062187A">
            <w:rPr>
              <w:rStyle w:val="1"/>
              <w:color w:val="808080" w:themeColor="background1" w:themeShade="80"/>
              <w:lang w:val="ru-RU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8B"/>
    <w:rsid w:val="00004FE0"/>
    <w:rsid w:val="001E0F12"/>
    <w:rsid w:val="004F60DE"/>
    <w:rsid w:val="006D1206"/>
    <w:rsid w:val="007A09B4"/>
    <w:rsid w:val="007B5F73"/>
    <w:rsid w:val="00833C8B"/>
    <w:rsid w:val="009A4164"/>
    <w:rsid w:val="009E3816"/>
    <w:rsid w:val="00BC2F43"/>
    <w:rsid w:val="00C30D56"/>
    <w:rsid w:val="00C60EC4"/>
    <w:rsid w:val="00DB1EAA"/>
    <w:rsid w:val="00E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qFormat/>
    <w:rPr>
      <w:color w:val="0000FF"/>
    </w:rPr>
  </w:style>
  <w:style w:type="paragraph" w:customStyle="1" w:styleId="0EBE60EB55B348658D7C1F97B4EF97B8">
    <w:name w:val="0EBE60EB55B348658D7C1F97B4EF97B8"/>
  </w:style>
  <w:style w:type="character" w:styleId="a3">
    <w:name w:val="Placeholder Text"/>
    <w:uiPriority w:val="99"/>
    <w:semiHidden/>
    <w:rPr>
      <w:color w:val="808080"/>
    </w:rPr>
  </w:style>
  <w:style w:type="paragraph" w:customStyle="1" w:styleId="3B2B0B8A521B4492A5363552D4D6346C">
    <w:name w:val="3B2B0B8A521B4492A5363552D4D6346C"/>
  </w:style>
  <w:style w:type="paragraph" w:customStyle="1" w:styleId="741F9B9136F94305A87E2BAC8641BD39">
    <w:name w:val="741F9B9136F94305A87E2BAC8641BD39"/>
  </w:style>
  <w:style w:type="paragraph" w:customStyle="1" w:styleId="6B09C4D21F0B457B82D3946ECE5A5676">
    <w:name w:val="6B09C4D21F0B457B82D3946ECE5A5676"/>
  </w:style>
  <w:style w:type="paragraph" w:customStyle="1" w:styleId="ECD97C9681A34D56AF45995970D0743E">
    <w:name w:val="ECD97C9681A34D56AF45995970D0743E"/>
  </w:style>
  <w:style w:type="paragraph" w:customStyle="1" w:styleId="1907004B80F0455C9E5664C87F93B5F2">
    <w:name w:val="1907004B80F0455C9E5664C87F93B5F2"/>
  </w:style>
  <w:style w:type="paragraph" w:customStyle="1" w:styleId="008F4AA75D264E579C00313C74B61BE3">
    <w:name w:val="008F4AA75D264E579C00313C74B61BE3"/>
  </w:style>
  <w:style w:type="paragraph" w:customStyle="1" w:styleId="D284B982660D428690CB4C623CECCE41">
    <w:name w:val="D284B982660D428690CB4C623CECCE41"/>
  </w:style>
  <w:style w:type="paragraph" w:customStyle="1" w:styleId="490BE62F59DE4BC4AE96FECFF72CA3D2">
    <w:name w:val="490BE62F59DE4BC4AE96FECFF72CA3D2"/>
  </w:style>
  <w:style w:type="paragraph" w:customStyle="1" w:styleId="4F9E941EF8B041A386E06D4EC387F558">
    <w:name w:val="4F9E941EF8B041A386E06D4EC387F558"/>
  </w:style>
  <w:style w:type="paragraph" w:customStyle="1" w:styleId="9D4810341C134B7AB83D45E773097BF5">
    <w:name w:val="9D4810341C134B7AB83D45E773097BF5"/>
  </w:style>
  <w:style w:type="paragraph" w:customStyle="1" w:styleId="656C12C1B8AD43318C8A7EE4AFFF7E07">
    <w:name w:val="656C12C1B8AD43318C8A7EE4AFFF7E07"/>
  </w:style>
  <w:style w:type="paragraph" w:customStyle="1" w:styleId="D5DDDC1FF3F64E89A705F1059EAC82F8">
    <w:name w:val="D5DDDC1FF3F64E89A705F1059EAC82F8"/>
  </w:style>
  <w:style w:type="paragraph" w:customStyle="1" w:styleId="976FA1C6CA3543A586BFF9E9EAF1139A">
    <w:name w:val="976FA1C6CA3543A586BFF9E9EAF1139A"/>
  </w:style>
  <w:style w:type="paragraph" w:customStyle="1" w:styleId="C9F6231B72464AADA6F032E03B012539">
    <w:name w:val="C9F6231B72464AADA6F032E03B012539"/>
  </w:style>
  <w:style w:type="paragraph" w:customStyle="1" w:styleId="C1869736CB7347F68132D08EC0F3340B">
    <w:name w:val="C1869736CB7347F68132D08EC0F3340B"/>
  </w:style>
  <w:style w:type="paragraph" w:customStyle="1" w:styleId="814C96A81FE9428080989EE4E48C00CD">
    <w:name w:val="814C96A81FE9428080989EE4E48C00CD"/>
  </w:style>
  <w:style w:type="paragraph" w:customStyle="1" w:styleId="09CA7DCAF0844E39AD3D84FFC266D937">
    <w:name w:val="09CA7DCAF0844E39AD3D84FFC266D937"/>
  </w:style>
  <w:style w:type="paragraph" w:customStyle="1" w:styleId="E6384F80C9C44AEDB7B7F33FC0E44ECE">
    <w:name w:val="E6384F80C9C44AEDB7B7F33FC0E44ECE"/>
  </w:style>
  <w:style w:type="paragraph" w:customStyle="1" w:styleId="BBA8CC0254AA49DCA8C0704BB0FBD45E">
    <w:name w:val="BBA8CC0254AA49DCA8C0704BB0FBD45E"/>
  </w:style>
  <w:style w:type="paragraph" w:customStyle="1" w:styleId="9F3CE8BDE597495AADE835CBB278508E">
    <w:name w:val="9F3CE8BDE597495AADE835CBB278508E"/>
  </w:style>
  <w:style w:type="paragraph" w:customStyle="1" w:styleId="A7B41A1B6CF743E990E1D21752CA3FE2">
    <w:name w:val="A7B41A1B6CF743E990E1D21752CA3FE2"/>
  </w:style>
  <w:style w:type="paragraph" w:customStyle="1" w:styleId="6AEB955D8940488387736C5A2B2C8AB0">
    <w:name w:val="6AEB955D8940488387736C5A2B2C8AB0"/>
  </w:style>
  <w:style w:type="paragraph" w:customStyle="1" w:styleId="D6B84020DFB84DBB9B98E11E4752DD2A">
    <w:name w:val="D6B84020DFB84DBB9B98E11E4752DD2A"/>
  </w:style>
  <w:style w:type="paragraph" w:customStyle="1" w:styleId="E79556ED143D465CB4AB0F8C04065A8B">
    <w:name w:val="E79556ED143D465CB4AB0F8C04065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D956D-7DE6-4460-B7F3-E5194440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 2-OT-02 Sampling sheet_v12_enua_temp.dotx</Template>
  <TotalTime>77</TotalTime>
  <Pages>1</Pages>
  <Words>2247</Words>
  <Characters>1281</Characters>
  <Application>Microsoft Office Word</Application>
  <DocSecurity>0</DocSecurity>
  <Lines>10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Office_PK</dc:creator>
  <cp:lastModifiedBy>Oleksandr Romaniuk</cp:lastModifiedBy>
  <cp:revision>20</cp:revision>
  <cp:lastPrinted>2015-04-21T10:57:00Z</cp:lastPrinted>
  <dcterms:created xsi:type="dcterms:W3CDTF">2017-08-14T13:48:00Z</dcterms:created>
  <dcterms:modified xsi:type="dcterms:W3CDTF">2017-10-26T13:01:00Z</dcterms:modified>
</cp:coreProperties>
</file>